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81A20C" w14:textId="60CAC259" w:rsidR="009E7173" w:rsidRPr="000930AC" w:rsidRDefault="00A32DF6" w:rsidP="009112EF">
      <w:pPr>
        <w:pStyle w:val="Title"/>
        <w:rPr>
          <w:rFonts w:ascii="TH SarabunPSK" w:hAnsi="TH SarabunPSK" w:cs="TH SarabunPSK"/>
          <w:b/>
          <w:bCs/>
        </w:rPr>
      </w:pPr>
      <w:r w:rsidRPr="000930AC">
        <w:rPr>
          <w:rFonts w:ascii="TH SarabunPSK" w:hAnsi="TH SarabunPSK" w:cs="TH SarabunPSK" w:hint="cs"/>
          <w:b/>
          <w:bCs/>
        </w:rPr>
        <w:t xml:space="preserve">TeeNuengMaiWai </w:t>
      </w:r>
      <w:r w:rsidR="00E13091" w:rsidRPr="000930AC">
        <w:rPr>
          <w:rFonts w:ascii="TH SarabunPSK" w:hAnsi="TH SarabunPSK" w:cs="TH SarabunPSK" w:hint="cs"/>
          <w:b/>
          <w:bCs/>
          <w:cs/>
        </w:rPr>
        <w:t xml:space="preserve">ขอเป็นที่ </w:t>
      </w:r>
      <w:r w:rsidR="00E13091" w:rsidRPr="000930AC">
        <w:rPr>
          <w:rFonts w:ascii="TH SarabunPSK" w:hAnsi="TH SarabunPSK" w:cs="TH SarabunPSK" w:hint="cs"/>
          <w:b/>
          <w:bCs/>
        </w:rPr>
        <w:t xml:space="preserve">k </w:t>
      </w:r>
      <w:r w:rsidR="00E13091" w:rsidRPr="000930AC">
        <w:rPr>
          <w:rFonts w:ascii="TH SarabunPSK" w:hAnsi="TH SarabunPSK" w:cs="TH SarabunPSK" w:hint="cs"/>
          <w:b/>
          <w:bCs/>
          <w:cs/>
        </w:rPr>
        <w:t>ในใจเธอได้รึเปล่า</w:t>
      </w:r>
    </w:p>
    <w:p w14:paraId="6332533D" w14:textId="60CD8369" w:rsidR="002E24D5" w:rsidRPr="000930AC" w:rsidRDefault="002E24D5" w:rsidP="001B5A93">
      <w:pPr>
        <w:tabs>
          <w:tab w:val="right" w:pos="9214"/>
        </w:tabs>
        <w:spacing w:line="480" w:lineRule="auto"/>
        <w:rPr>
          <w:rFonts w:ascii="TH SarabunPSK" w:hAnsi="TH SarabunPSK" w:cs="TH SarabunPSK"/>
          <w:sz w:val="28"/>
          <w:szCs w:val="28"/>
        </w:rPr>
      </w:pPr>
      <w:r w:rsidRPr="00811E76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02A49F" wp14:editId="49724220">
                <wp:simplePos x="0" y="0"/>
                <wp:positionH relativeFrom="column">
                  <wp:posOffset>26670</wp:posOffset>
                </wp:positionH>
                <wp:positionV relativeFrom="paragraph">
                  <wp:posOffset>306512</wp:posOffset>
                </wp:positionV>
                <wp:extent cx="5836024" cy="0"/>
                <wp:effectExtent l="0" t="0" r="6350" b="127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3602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81DCE6" id="Straight Connector 1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.1pt,24.15pt" to="461.65pt,2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" strokecolor="#ff851b [3204]" strokeweight="1pt"/>
            </w:pict>
          </mc:Fallback>
        </mc:AlternateContent>
      </w:r>
      <w:r w:rsidR="009112EF" w:rsidRPr="00811E76">
        <w:rPr>
          <w:rFonts w:ascii="TH SarabunPSK" w:hAnsi="TH SarabunPSK" w:cs="TH SarabunPSK" w:hint="cs"/>
          <w:sz w:val="32"/>
          <w:szCs w:val="32"/>
        </w:rPr>
        <w:t>(</w:t>
      </w:r>
      <w:r w:rsidR="00BD21CA">
        <w:rPr>
          <w:rFonts w:ascii="TH SarabunPSK" w:hAnsi="TH SarabunPSK" w:cs="TH SarabunPSK"/>
          <w:sz w:val="32"/>
          <w:szCs w:val="32"/>
        </w:rPr>
        <w:t>6</w:t>
      </w:r>
      <w:r w:rsidR="009E7173" w:rsidRPr="00811E76">
        <w:rPr>
          <w:rFonts w:ascii="TH SarabunPSK" w:hAnsi="TH SarabunPSK" w:cs="TH SarabunPSK" w:hint="cs"/>
          <w:sz w:val="32"/>
          <w:szCs w:val="32"/>
          <w:cs/>
        </w:rPr>
        <w:t xml:space="preserve"> วินาที</w:t>
      </w:r>
      <w:r w:rsidR="009112EF" w:rsidRPr="00811E76">
        <w:rPr>
          <w:rFonts w:ascii="TH SarabunPSK" w:hAnsi="TH SarabunPSK" w:cs="TH SarabunPSK" w:hint="cs"/>
          <w:sz w:val="32"/>
          <w:szCs w:val="32"/>
        </w:rPr>
        <w:t xml:space="preserve"> </w:t>
      </w:r>
      <w:r w:rsidR="00211760">
        <w:rPr>
          <w:rFonts w:ascii="TH SarabunPSK" w:hAnsi="TH SarabunPSK" w:cs="TH SarabunPSK"/>
          <w:sz w:val="32"/>
          <w:szCs w:val="32"/>
        </w:rPr>
        <w:t>1024</w:t>
      </w:r>
      <w:r w:rsidR="00462638" w:rsidRPr="00811E76">
        <w:rPr>
          <w:rFonts w:ascii="TH SarabunPSK" w:hAnsi="TH SarabunPSK" w:cs="TH SarabunPSK" w:hint="cs"/>
          <w:sz w:val="32"/>
          <w:szCs w:val="32"/>
        </w:rPr>
        <w:t xml:space="preserve"> </w:t>
      </w:r>
      <w:r w:rsidR="009E7173" w:rsidRPr="00811E76">
        <w:rPr>
          <w:rFonts w:ascii="TH SarabunPSK" w:hAnsi="TH SarabunPSK" w:cs="TH SarabunPSK" w:hint="cs"/>
          <w:sz w:val="32"/>
          <w:szCs w:val="32"/>
        </w:rPr>
        <w:t>MB</w:t>
      </w:r>
      <w:r w:rsidR="009112EF" w:rsidRPr="00811E76">
        <w:rPr>
          <w:rFonts w:ascii="TH SarabunPSK" w:hAnsi="TH SarabunPSK" w:cs="TH SarabunPSK" w:hint="cs"/>
          <w:sz w:val="32"/>
          <w:szCs w:val="32"/>
        </w:rPr>
        <w:t>)</w:t>
      </w:r>
      <w:r w:rsidR="001B5A93" w:rsidRPr="000930AC">
        <w:rPr>
          <w:rFonts w:ascii="TH SarabunPSK" w:hAnsi="TH SarabunPSK" w:cs="TH SarabunPSK" w:hint="cs"/>
          <w:sz w:val="28"/>
          <w:szCs w:val="28"/>
        </w:rPr>
        <w:tab/>
      </w:r>
    </w:p>
    <w:p w14:paraId="5ABF319D" w14:textId="268CAFE7" w:rsidR="00E13091" w:rsidRPr="00811E76" w:rsidRDefault="00F8315C" w:rsidP="00E13091">
      <w:pPr>
        <w:jc w:val="thaiDistribute"/>
        <w:rPr>
          <w:rFonts w:ascii="TH SarabunPSK" w:hAnsi="TH SarabunPSK" w:cs="TH SarabunPSK"/>
          <w:sz w:val="28"/>
          <w:szCs w:val="28"/>
        </w:rPr>
      </w:pPr>
      <w:r w:rsidRPr="000930AC">
        <w:rPr>
          <w:rFonts w:ascii="TH SarabunPSK" w:hAnsi="TH SarabunPSK" w:cs="TH SarabunPSK" w:hint="cs"/>
          <w:sz w:val="28"/>
          <w:szCs w:val="28"/>
          <w:cs/>
        </w:rPr>
        <w:tab/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บริษัท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OTOG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มีแอดมินทั้งหมด </w:t>
      </w:r>
      <m:oMath>
        <m:r>
          <w:rPr>
            <w:rFonts w:ascii="Cambria Math" w:hAnsi="Cambria Math" w:cs="TH SarabunPSK"/>
            <w:sz w:val="28"/>
            <w:szCs w:val="28"/>
          </w:rPr>
          <m:t>N</m:t>
        </m:r>
      </m:oMath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คน ซึ่งแอดมินแต่ละคนเป็นชาวไร่ คนที่ </w:t>
      </w:r>
      <m:oMath>
        <m:r>
          <w:rPr>
            <w:rFonts w:ascii="Cambria Math" w:hAnsi="Cambria Math" w:cs="TH SarabunPSK"/>
            <w:sz w:val="28"/>
            <w:szCs w:val="28"/>
          </w:rPr>
          <m:t>i</m:t>
        </m:r>
      </m:oMath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ปลูกแตงกวาน้ำหนัก </w:t>
      </w:r>
      <m:oMath>
        <m:sSub>
          <m:sSubPr>
            <m:ctrlPr>
              <w:rPr>
                <w:rFonts w:ascii="Cambria Math" w:hAnsi="Cambria Math" w:cs="TH SarabunPSK" w:hint="cs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H SarabunPSK"/>
                <w:sz w:val="28"/>
                <w:szCs w:val="28"/>
              </w:rPr>
              <m:t>i</m:t>
            </m:r>
          </m:sub>
        </m:sSub>
      </m:oMath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ไว้ บริษัทนี้ได้จัดการแข่งขันวิ่งแมวเพื่อแจกแตงกวา การแจกแตงกวาจะแจกเป็นตะกร้า โดยแอดมินแต่ละคนอาจจะเอาแตงกวาที่ตัวเองปลูก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1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ลูก มาใส่ตะกร้าบางใบ หรือไม่ใส่ก็ได้ แต่เพื่อความหลากหลายจะไม่มีตะกร้าใดที่เหมือนกัน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>(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>คู่ตะกร้า</w:t>
      </w:r>
      <w:r w:rsidR="00BA1B54">
        <w:rPr>
          <w:rFonts w:ascii="TH SarabunPSK" w:hAnsi="TH SarabunPSK" w:cs="TH SarabunPSK"/>
          <w:sz w:val="28"/>
          <w:szCs w:val="28"/>
        </w:rPr>
        <w:t xml:space="preserve"> 2 </w:t>
      </w:r>
      <w:r w:rsidR="00BA1B54">
        <w:rPr>
          <w:rFonts w:ascii="TH SarabunPSK" w:hAnsi="TH SarabunPSK" w:cs="TH SarabunPSK" w:hint="cs"/>
          <w:sz w:val="28"/>
          <w:szCs w:val="28"/>
          <w:cs/>
        </w:rPr>
        <w:t>ใบ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ใด ๆ จะมีแอดมินอย่างน้อย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1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คนที่ใส่แตงกวาลงไปแค่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1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>ตะกร้า</w:t>
      </w:r>
      <w:r w:rsidR="00BA1B54">
        <w:rPr>
          <w:rFonts w:ascii="TH SarabunPSK" w:hAnsi="TH SarabunPSK" w:cs="TH SarabunPSK" w:hint="cs"/>
          <w:sz w:val="28"/>
          <w:szCs w:val="28"/>
          <w:cs/>
        </w:rPr>
        <w:t xml:space="preserve">จากทั้ง </w:t>
      </w:r>
      <w:r w:rsidR="00BA1B54">
        <w:rPr>
          <w:rFonts w:ascii="TH SarabunPSK" w:hAnsi="TH SarabunPSK" w:cs="TH SarabunPSK"/>
          <w:sz w:val="28"/>
          <w:szCs w:val="28"/>
        </w:rPr>
        <w:t xml:space="preserve">2 </w:t>
      </w:r>
      <w:r w:rsidR="00BA1B54">
        <w:rPr>
          <w:rFonts w:ascii="TH SarabunPSK" w:hAnsi="TH SarabunPSK" w:cs="TH SarabunPSK" w:hint="cs"/>
          <w:sz w:val="28"/>
          <w:szCs w:val="28"/>
          <w:cs/>
        </w:rPr>
        <w:t>ใบนั้น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>)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 รวม ๆ แล้วมีตะกร้า </w:t>
      </w:r>
      <m:oMath>
        <m:sSup>
          <m:sSupPr>
            <m:ctrlPr>
              <w:rPr>
                <w:rFonts w:ascii="Cambria Math" w:hAnsi="Cambria Math" w:cs="TH SarabunPSK" w:hint="cs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H SarabunPSK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 w:cs="TH SarabunPSK"/>
                <w:sz w:val="28"/>
                <w:szCs w:val="28"/>
              </w:rPr>
              <m:t>N</m:t>
            </m:r>
          </m:sup>
        </m:sSup>
      </m:oMath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อันพอดี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>(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หรือเรียกว่าเป็นทุก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>subset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 ของแอดมิน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>)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 โดยแมวที่เข้าเส้นชัยก่อน ก็จะเลือกตะกร้าที่มีผลรวมของน้ำหนักแตงกวาน้อยที่สุดก่อน เพราะแมวไม่กินผัก</w:t>
      </w:r>
      <w:r w:rsidR="00A32DF6" w:rsidRPr="00811E76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="00E13091" w:rsidRPr="00811E76">
        <w:rPr>
          <mc:AlternateContent>
            <mc:Choice Requires="w16se">
              <w:rFonts w:ascii="TH SarabunPSK" w:hAnsi="TH SarabunPSK" w:cs="TH SarabunPSK" w:hint="cs"/>
            </mc:Choice>
            <mc:Fallback>
              <w:rFonts w:ascii="Apple Color Emoji" w:eastAsia="Apple Color Emoji" w:hAnsi="Apple Color Emoji" w:cs="Apple Color Emoji"/>
            </mc:Fallback>
          </mc:AlternateContent>
          <w:sz w:val="28"/>
          <w:szCs w:val="28"/>
        </w:rPr>
        <mc:AlternateContent>
          <mc:Choice Requires="w16se">
            <w16se:symEx w16se:font="Apple Color Emoji" w16se:char="1F922"/>
          </mc:Choice>
          <mc:Fallback>
            <w:t>🤢</w:t>
          </mc:Fallback>
        </mc:AlternateConten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 ซึ่ง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OIIA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ที่เป็นแมวของคุณนั้นวิ่งช้า จึงเข้าเส้นชัยในลำดับที่ </w:t>
      </w:r>
      <m:oMath>
        <m:r>
          <w:rPr>
            <w:rFonts w:ascii="Cambria Math" w:hAnsi="Cambria Math" w:cs="TH SarabunPSK"/>
            <w:sz w:val="28"/>
            <w:szCs w:val="28"/>
          </w:rPr>
          <m:t>K</m:t>
        </m:r>
      </m:oMath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คุณที่อยากรู้ว่าแตงกวาที่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OIIA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ได้มามีน้ำหนักเท่าไร แต่เอาไปชั่งไม่ได้เพราะ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OIIA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>นอนทับอยู่ จึงต้องเขียนโปรแกรมนี้ขึ้นมา</w:t>
      </w:r>
    </w:p>
    <w:p w14:paraId="73F2EE72" w14:textId="61F37A86" w:rsidR="00A32DF6" w:rsidRPr="000930AC" w:rsidRDefault="00A32DF6" w:rsidP="00A32DF6">
      <w:pPr>
        <w:jc w:val="center"/>
        <w:rPr>
          <w:rFonts w:ascii="TH SarabunPSK" w:hAnsi="TH SarabunPSK" w:cs="TH SarabunPSK"/>
          <w:sz w:val="28"/>
          <w:szCs w:val="28"/>
        </w:rPr>
      </w:pPr>
      <w:r w:rsidRPr="000930AC">
        <w:rPr>
          <w:rFonts w:ascii="TH SarabunPSK" w:hAnsi="TH SarabunPSK" w:cs="TH SarabunPSK" w:hint="cs"/>
          <w:noProof/>
          <w:sz w:val="28"/>
          <w:szCs w:val="28"/>
        </w:rPr>
        <w:drawing>
          <wp:inline distT="0" distB="0" distL="0" distR="0" wp14:anchorId="54B046BD" wp14:editId="5FB4A55D">
            <wp:extent cx="4061941" cy="2021611"/>
            <wp:effectExtent l="0" t="0" r="2540" b="0"/>
            <wp:docPr id="130806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63715" name="Picture 130806371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941" cy="202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4C83" w14:textId="1D89408B" w:rsidR="00A32DF6" w:rsidRPr="000930AC" w:rsidRDefault="00A32DF6" w:rsidP="00A32DF6">
      <w:pPr>
        <w:jc w:val="center"/>
        <w:rPr>
          <w:rFonts w:ascii="TH SarabunPSK" w:hAnsi="TH SarabunPSK" w:cs="TH SarabunPSK"/>
          <w:color w:val="C4AD9F" w:themeColor="text2" w:themeTint="66"/>
        </w:rPr>
      </w:pPr>
      <w:r w:rsidRPr="000930AC">
        <w:rPr>
          <w:rFonts w:ascii="TH SarabunPSK" w:hAnsi="TH SarabunPSK" w:cs="TH SarabunPSK" w:hint="cs"/>
          <w:color w:val="C4AD9F" w:themeColor="text2" w:themeTint="66"/>
        </w:rPr>
        <w:t>(</w:t>
      </w:r>
      <w:r w:rsidRPr="000930AC">
        <w:rPr>
          <w:rFonts w:ascii="TH SarabunPSK" w:hAnsi="TH SarabunPSK" w:cs="TH SarabunPSK" w:hint="cs"/>
          <w:color w:val="C4AD9F" w:themeColor="text2" w:themeTint="66"/>
          <w:cs/>
        </w:rPr>
        <w:t xml:space="preserve">นี่คือภาพแมวตอนโดนบังคับกินผัก </w:t>
      </w:r>
      <w:r w:rsidR="00BA1B54" w:rsidRPr="000930AC">
        <w:rPr>
          <w:rFonts w:ascii="Apple Color Emoji" w:hAnsi="Apple Color Emoji" w:cs="Apple Color Emoji"/>
          <w:color w:val="C4AD9F" w:themeColor="text2" w:themeTint="66"/>
        </w:rPr>
        <w:t>🥺</w:t>
      </w:r>
      <w:r w:rsidR="00BA1B54" w:rsidRPr="000930AC">
        <w:rPr>
          <w:rFonts w:ascii="TH SarabunPSK" w:hAnsi="TH SarabunPSK" w:cs="TH SarabunPSK"/>
          <w:color w:val="C4AD9F" w:themeColor="text2" w:themeTint="66"/>
        </w:rPr>
        <w:t>)</w:t>
      </w:r>
    </w:p>
    <w:p w14:paraId="744C0705" w14:textId="61711F6D" w:rsidR="00E13091" w:rsidRPr="00811E76" w:rsidRDefault="00E13091" w:rsidP="00E13091">
      <w:pPr>
        <w:jc w:val="thaiDistribute"/>
        <w:rPr>
          <w:rFonts w:ascii="TH SarabunPSK" w:hAnsi="TH SarabunPSK" w:cs="TH SarabunPSK"/>
          <w:color w:val="C4AD9F" w:themeColor="text2" w:themeTint="66"/>
          <w:sz w:val="28"/>
          <w:szCs w:val="28"/>
        </w:rPr>
      </w:pPr>
      <w:r w:rsidRPr="00811E76">
        <w:rPr>
          <w:rFonts w:ascii="TH SarabunPSK" w:hAnsi="TH SarabunPSK" w:cs="TH SarabunPSK" w:hint="cs"/>
          <w:sz w:val="28"/>
          <w:szCs w:val="28"/>
        </w:rPr>
        <w:t>//</w:t>
      </w:r>
      <w:r w:rsidRPr="00811E76">
        <w:rPr>
          <w:rFonts w:ascii="TH SarabunPSK" w:hAnsi="TH SarabunPSK" w:cs="TH SarabunPSK" w:hint="cs"/>
          <w:sz w:val="28"/>
          <w:szCs w:val="28"/>
          <w:cs/>
        </w:rPr>
        <w:t xml:space="preserve"> กระซิบ แมวที่ได้ที่ </w:t>
      </w:r>
      <w:r w:rsidRPr="00811E76">
        <w:rPr>
          <w:rFonts w:ascii="TH SarabunPSK" w:hAnsi="TH SarabunPSK" w:cs="TH SarabunPSK" w:hint="cs"/>
          <w:sz w:val="28"/>
          <w:szCs w:val="28"/>
        </w:rPr>
        <w:t>1</w:t>
      </w:r>
      <w:r w:rsidRPr="00811E76">
        <w:rPr>
          <w:rFonts w:ascii="TH SarabunPSK" w:hAnsi="TH SarabunPSK" w:cs="TH SarabunPSK" w:hint="cs"/>
          <w:sz w:val="28"/>
          <w:szCs w:val="28"/>
          <w:cs/>
        </w:rPr>
        <w:t xml:space="preserve"> จะเลือกตะกร้าเปล่า</w:t>
      </w:r>
      <w:r w:rsidR="00EA54DE">
        <w:rPr>
          <w:rFonts w:ascii="TH SarabunPSK" w:hAnsi="TH SarabunPSK" w:cs="TH SarabunPSK" w:hint="cs"/>
          <w:sz w:val="28"/>
          <w:szCs w:val="28"/>
          <w:cs/>
        </w:rPr>
        <w:t>เสมอ</w:t>
      </w:r>
      <w:r w:rsidRPr="00811E76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811E76">
        <w:rPr>
          <w:rFonts w:ascii="TH SarabunPSK" w:hAnsi="TH SarabunPSK" w:cs="TH SarabunPSK" w:hint="cs"/>
          <w:sz w:val="28"/>
          <w:szCs w:val="28"/>
        </w:rPr>
        <w:t>(</w:t>
      </w:r>
      <w:r w:rsidRPr="00811E76">
        <w:rPr>
          <w:rFonts w:ascii="TH SarabunPSK" w:hAnsi="TH SarabunPSK" w:cs="TH SarabunPSK" w:hint="cs"/>
          <w:sz w:val="28"/>
          <w:szCs w:val="28"/>
          <w:cs/>
        </w:rPr>
        <w:t xml:space="preserve">น้ำหนักรวมเป็น </w:t>
      </w:r>
      <w:r w:rsidRPr="00811E76">
        <w:rPr>
          <w:rFonts w:ascii="TH SarabunPSK" w:hAnsi="TH SarabunPSK" w:cs="TH SarabunPSK" w:hint="cs"/>
          <w:sz w:val="28"/>
          <w:szCs w:val="28"/>
        </w:rPr>
        <w:t>0)</w:t>
      </w:r>
      <w:r w:rsidRPr="00811E76"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 w:rsidRPr="00811E76">
        <w:rPr>
          <w:rFonts w:ascii="TH SarabunPSK" w:hAnsi="TH SarabunPSK" w:cs="TH SarabunPSK" w:hint="cs"/>
          <w:color w:val="C4AD9F" w:themeColor="text2" w:themeTint="66"/>
          <w:sz w:val="28"/>
          <w:szCs w:val="28"/>
          <w:cs/>
        </w:rPr>
        <w:t>ก็มันนอนสบาย</w:t>
      </w:r>
    </w:p>
    <w:p w14:paraId="050D23A2" w14:textId="5432324A" w:rsidR="00E13091" w:rsidRPr="00811E76" w:rsidRDefault="00177177" w:rsidP="00E13091"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Theme="minorHAnsi" w:hAnsiTheme="minorHAnsi" w:cstheme="minorHAnsi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4E9F05F" wp14:editId="6E45CBEF">
            <wp:simplePos x="0" y="0"/>
            <wp:positionH relativeFrom="margin">
              <wp:posOffset>2318398</wp:posOffset>
            </wp:positionH>
            <wp:positionV relativeFrom="margin">
              <wp:posOffset>6791960</wp:posOffset>
            </wp:positionV>
            <wp:extent cx="1548765" cy="1548765"/>
            <wp:effectExtent l="0" t="0" r="0" b="0"/>
            <wp:wrapSquare wrapText="bothSides"/>
            <wp:docPr id="1191078950" name="Picture 2" descr="A cat standing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78950" name="Picture 2" descr="A cat standing on a black background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091" w:rsidRPr="00811E76">
        <w:rPr>
          <w:rFonts w:ascii="TH SarabunPSK" w:hAnsi="TH SarabunPSK" w:cs="TH SarabunPSK" w:hint="cs"/>
          <w:sz w:val="28"/>
          <w:szCs w:val="28"/>
        </w:rPr>
        <w:t>//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 กระซิบ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2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ถ้ามีตะกร้า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2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ใบที่มีแตงกวาจากแอดมิน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set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เดียวกันทุกลูก ยกเว้นว่าใบที่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2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>แอดมิ</w:t>
      </w:r>
      <w:proofErr w:type="spellStart"/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>นคน</w:t>
      </w:r>
      <w:proofErr w:type="spellEnd"/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 xml:space="preserve">ใหม่ใส่แตงกวาเพิ่มมาอีกลูก แมวคงไม่เลือกตะกร้าที่ </w:t>
      </w:r>
      <w:r w:rsidR="00E13091" w:rsidRPr="00811E76">
        <w:rPr>
          <w:rFonts w:ascii="TH SarabunPSK" w:hAnsi="TH SarabunPSK" w:cs="TH SarabunPSK" w:hint="cs"/>
          <w:sz w:val="28"/>
          <w:szCs w:val="28"/>
        </w:rPr>
        <w:t xml:space="preserve">2 </w:t>
      </w:r>
      <w:r w:rsidR="00E13091" w:rsidRPr="00811E76">
        <w:rPr>
          <w:rFonts w:ascii="TH SarabunPSK" w:hAnsi="TH SarabunPSK" w:cs="TH SarabunPSK" w:hint="cs"/>
          <w:sz w:val="28"/>
          <w:szCs w:val="28"/>
          <w:cs/>
        </w:rPr>
        <w:t>ก่อนหรอก</w:t>
      </w:r>
      <w:r w:rsidR="00A32DF6" w:rsidRPr="00811E76">
        <w:rPr>
          <w:rFonts w:ascii="TH SarabunPSK" w:hAnsi="TH SarabunPSK" w:cs="TH SarabunPSK" w:hint="cs"/>
          <w:color w:val="C4AD9F" w:themeColor="text2" w:themeTint="66"/>
          <w:sz w:val="28"/>
          <w:szCs w:val="28"/>
          <w:cs/>
        </w:rPr>
        <w:t xml:space="preserve"> </w:t>
      </w:r>
      <w:proofErr w:type="spellStart"/>
      <w:r w:rsidR="00A32DF6" w:rsidRPr="00811E76">
        <w:rPr>
          <w:rFonts w:ascii="TH SarabunPSK" w:hAnsi="TH SarabunPSK" w:cs="TH SarabunPSK" w:hint="cs"/>
          <w:color w:val="C4AD9F" w:themeColor="text2" w:themeTint="66"/>
          <w:sz w:val="28"/>
          <w:szCs w:val="28"/>
          <w:cs/>
        </w:rPr>
        <w:t>อุอิ</w:t>
      </w:r>
      <w:proofErr w:type="spellEnd"/>
    </w:p>
    <w:p w14:paraId="3563AB27" w14:textId="01D14434" w:rsidR="00811E76" w:rsidRDefault="00177177" w:rsidP="00A41053">
      <w:pPr>
        <w:pStyle w:val="Heading1"/>
        <w:jc w:val="thaiDistribute"/>
        <w:rPr>
          <w:rFonts w:asciiTheme="minorHAnsi" w:hAnsiTheme="minorHAnsi" w:cstheme="minorHAns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799" behindDoc="0" locked="0" layoutInCell="1" allowOverlap="1" wp14:anchorId="27E63031" wp14:editId="1B7D60BB">
            <wp:simplePos x="0" y="0"/>
            <wp:positionH relativeFrom="margin">
              <wp:posOffset>1921510</wp:posOffset>
            </wp:positionH>
            <wp:positionV relativeFrom="margin">
              <wp:posOffset>7156450</wp:posOffset>
            </wp:positionV>
            <wp:extent cx="2313305" cy="1670050"/>
            <wp:effectExtent l="0" t="0" r="0" b="0"/>
            <wp:wrapSquare wrapText="bothSides"/>
            <wp:docPr id="2005509523" name="Picture 3" descr="cucu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cumbe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30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E30B3" w14:textId="006B816C" w:rsidR="00811E76" w:rsidRDefault="00177177" w:rsidP="00A41053">
      <w:pPr>
        <w:pStyle w:val="Heading1"/>
        <w:jc w:val="thaiDistribute"/>
        <w:rPr>
          <w:rFonts w:asciiTheme="minorHAnsi" w:hAnsiTheme="minorHAnsi" w:cstheme="minorHAnsi"/>
          <w:sz w:val="32"/>
          <w:szCs w:val="32"/>
        </w:rPr>
      </w:pPr>
      <w:r>
        <w:fldChar w:fldCharType="begin"/>
      </w:r>
      <w:r>
        <w:instrText xml:space="preserve"> INCLUDEPICTURE "https://www.millerchemical.com/wp-content/uploads/2023/05/cucumber-91516166-1024x739.png" \* MERGEFORMATINET </w:instrText>
      </w:r>
      <w:r>
        <w:fldChar w:fldCharType="separate"/>
      </w:r>
      <w:r>
        <w:fldChar w:fldCharType="end"/>
      </w:r>
    </w:p>
    <w:p w14:paraId="1C56B01C" w14:textId="36361176" w:rsidR="00EA54DE" w:rsidRDefault="00EA54DE" w:rsidP="00A41053">
      <w:pPr>
        <w:pStyle w:val="Heading1"/>
        <w:jc w:val="thaiDistribute"/>
        <w:rPr>
          <w:rFonts w:asciiTheme="minorHAnsi" w:hAnsiTheme="minorHAnsi" w:cstheme="minorHAnsi"/>
          <w:sz w:val="32"/>
          <w:szCs w:val="32"/>
        </w:rPr>
      </w:pPr>
    </w:p>
    <w:p w14:paraId="0D7E9AF1" w14:textId="63DFD0B6" w:rsidR="00976601" w:rsidRPr="00811E76" w:rsidRDefault="00462638" w:rsidP="00A41053">
      <w:pPr>
        <w:pStyle w:val="Heading1"/>
        <w:jc w:val="thaiDistribute"/>
        <w:rPr>
          <w:rFonts w:asciiTheme="minorHAnsi" w:hAnsiTheme="minorHAnsi" w:cstheme="minorHAnsi"/>
          <w:sz w:val="32"/>
          <w:szCs w:val="32"/>
        </w:rPr>
      </w:pPr>
      <w:r w:rsidRPr="00811E76">
        <w:rPr>
          <w:rFonts w:asciiTheme="minorHAnsi" w:hAnsiTheme="minorHAnsi" w:cstheme="minorHAnsi"/>
          <w:sz w:val="32"/>
          <w:szCs w:val="32"/>
          <w:cs/>
        </w:rPr>
        <w:lastRenderedPageBreak/>
        <w:t>ข้อมูลนำเข้า</w:t>
      </w:r>
    </w:p>
    <w:p w14:paraId="4023CBC4" w14:textId="0660C3A6" w:rsidR="00E13091" w:rsidRPr="00811E76" w:rsidRDefault="00E13091" w:rsidP="00E13091">
      <w:pPr>
        <w:rPr>
          <w:rFonts w:asciiTheme="minorHAnsi" w:hAnsiTheme="minorHAnsi" w:cstheme="minorHAnsi"/>
          <w:sz w:val="28"/>
          <w:szCs w:val="28"/>
          <w:cs/>
        </w:rPr>
      </w:pPr>
      <w:r w:rsidRPr="00811E76">
        <w:rPr>
          <w:rFonts w:asciiTheme="minorHAnsi" w:hAnsiTheme="minorHAnsi" w:cstheme="minorHAnsi"/>
          <w:sz w:val="28"/>
          <w:szCs w:val="28"/>
          <w:cs/>
        </w:rPr>
        <w:t xml:space="preserve">ข้อมูลนำเข้ามีทั้งหมด </w:t>
      </w:r>
      <w:r w:rsidRPr="00811E76">
        <w:rPr>
          <w:rFonts w:asciiTheme="minorHAnsi" w:hAnsiTheme="minorHAnsi" w:cstheme="minorHAnsi"/>
          <w:sz w:val="28"/>
          <w:szCs w:val="28"/>
        </w:rPr>
        <w:t xml:space="preserve">2 </w:t>
      </w:r>
      <w:r w:rsidRPr="00811E76">
        <w:rPr>
          <w:rFonts w:asciiTheme="minorHAnsi" w:hAnsiTheme="minorHAnsi" w:cstheme="minorHAnsi"/>
          <w:sz w:val="28"/>
          <w:szCs w:val="28"/>
          <w:cs/>
        </w:rPr>
        <w:t>บรรทัด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7654"/>
      </w:tblGrid>
      <w:tr w:rsidR="00F8315C" w:rsidRPr="00811E76" w14:paraId="7DD13B76" w14:textId="77777777" w:rsidTr="00E13091">
        <w:tc>
          <w:tcPr>
            <w:tcW w:w="1696" w:type="dxa"/>
          </w:tcPr>
          <w:p w14:paraId="48547057" w14:textId="31B86E86" w:rsidR="00F8315C" w:rsidRPr="00811E76" w:rsidRDefault="00F8315C" w:rsidP="00A41053">
            <w:pPr>
              <w:jc w:val="thaiDistribute"/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</w:pPr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>บรรทัดแรก</w:t>
            </w:r>
          </w:p>
        </w:tc>
        <w:tc>
          <w:tcPr>
            <w:tcW w:w="7654" w:type="dxa"/>
          </w:tcPr>
          <w:p w14:paraId="0F7EF663" w14:textId="4C556B55" w:rsidR="00F8315C" w:rsidRPr="00811E76" w:rsidRDefault="00F8315C" w:rsidP="00F8315C">
            <w:pPr>
              <w:jc w:val="thaiDistribute"/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</w:rPr>
            </w:pPr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>รับจำนวนเต็มบวก</w:t>
            </w:r>
            <w:r w:rsidR="00E13091"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 xml:space="preserve"> </w:t>
            </w:r>
            <m:oMath>
              <m:r>
                <w:rPr>
                  <w:rStyle w:val="Strong"/>
                  <w:rFonts w:ascii="Cambria Math" w:hAnsi="Cambria Math" w:cstheme="minorHAnsi"/>
                  <w:sz w:val="32"/>
                  <w:szCs w:val="28"/>
                </w:rPr>
                <m:t>N, K</m:t>
              </m:r>
            </m:oMath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</w:rPr>
              <w:t xml:space="preserve"> </w:t>
            </w:r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>แสดงถึงจำนวนและลำดับ</w:t>
            </w:r>
          </w:p>
          <w:p w14:paraId="3F41DEBF" w14:textId="3BE9DF11" w:rsidR="00F8315C" w:rsidRPr="00811E76" w:rsidRDefault="00000000" w:rsidP="00F8315C">
            <w:pPr>
              <w:jc w:val="thaiDistribute"/>
              <w:rPr>
                <w:rStyle w:val="Strong"/>
                <w:rFonts w:asciiTheme="minorHAnsi" w:hAnsiTheme="minorHAnsi" w:cstheme="minorHAnsi"/>
                <w:b w:val="0"/>
                <w:bCs w:val="0"/>
                <w:sz w:val="26"/>
                <w:szCs w:val="26"/>
              </w:rPr>
            </w:pPr>
            <m:oMathPara>
              <m:oMathParaPr>
                <m:jc m:val="left"/>
              </m:oMathParaPr>
              <m:oMath>
                <m:d>
                  <m:dPr>
                    <m:ctrlPr>
                      <w:rPr>
                        <w:rStyle w:val="Strong"/>
                        <w:rFonts w:ascii="Cambria Math" w:hAnsi="Cambria Math" w:cstheme="minorHAnsi"/>
                        <w:b w:val="0"/>
                        <w:bCs w:val="0"/>
                        <w:i/>
                        <w:sz w:val="28"/>
                        <w:szCs w:val="26"/>
                      </w:rPr>
                    </m:ctrlPr>
                  </m:dPr>
                  <m:e>
                    <m:r>
                      <w:rPr>
                        <w:rStyle w:val="Strong"/>
                        <w:rFonts w:ascii="Cambria Math" w:hAnsi="Cambria Math" w:cstheme="minorHAnsi"/>
                        <w:sz w:val="28"/>
                        <w:szCs w:val="26"/>
                      </w:rPr>
                      <m:t>1≤N≤60</m:t>
                    </m:r>
                  </m:e>
                </m:d>
                <m:r>
                  <w:rPr>
                    <w:rStyle w:val="Strong"/>
                    <w:rFonts w:ascii="Cambria Math" w:hAnsi="Cambria Math" w:cstheme="minorHAnsi"/>
                    <w:sz w:val="28"/>
                    <w:szCs w:val="26"/>
                  </w:rPr>
                  <m:t xml:space="preserve">  (1≤K≤</m:t>
                </m:r>
                <m:r>
                  <m:rPr>
                    <m:sty m:val="p"/>
                  </m:rPr>
                  <w:rPr>
                    <w:rStyle w:val="Strong"/>
                    <w:rFonts w:ascii="Cambria Math" w:hAnsi="Cambria Math" w:cstheme="minorHAnsi"/>
                    <w:sz w:val="28"/>
                    <w:szCs w:val="26"/>
                  </w:rPr>
                  <m:t>min⁡</m:t>
                </m:r>
                <m:r>
                  <w:rPr>
                    <w:rStyle w:val="Strong"/>
                    <w:rFonts w:ascii="Cambria Math" w:hAnsi="Cambria Math" w:cstheme="minorHAnsi"/>
                    <w:sz w:val="28"/>
                    <w:szCs w:val="26"/>
                  </w:rPr>
                  <m:t>(</m:t>
                </m:r>
                <m:sSup>
                  <m:sSupPr>
                    <m:ctrlPr>
                      <w:rPr>
                        <w:rStyle w:val="Strong"/>
                        <w:rFonts w:ascii="Cambria Math" w:hAnsi="Cambria Math" w:cstheme="minorHAnsi"/>
                        <w:b w:val="0"/>
                        <w:bCs w:val="0"/>
                        <w:i/>
                        <w:sz w:val="28"/>
                        <w:szCs w:val="26"/>
                      </w:rPr>
                    </m:ctrlPr>
                  </m:sSupPr>
                  <m:e>
                    <m:r>
                      <w:rPr>
                        <w:rStyle w:val="Strong"/>
                        <w:rFonts w:ascii="Cambria Math" w:hAnsi="Cambria Math" w:cstheme="minorHAnsi"/>
                        <w:sz w:val="28"/>
                        <w:szCs w:val="26"/>
                      </w:rPr>
                      <m:t>2</m:t>
                    </m:r>
                  </m:e>
                  <m:sup>
                    <m:r>
                      <w:rPr>
                        <w:rStyle w:val="Strong"/>
                        <w:rFonts w:ascii="Cambria Math" w:hAnsi="Cambria Math" w:cstheme="minorHAnsi"/>
                        <w:sz w:val="28"/>
                        <w:szCs w:val="26"/>
                      </w:rPr>
                      <m:t>n</m:t>
                    </m:r>
                  </m:sup>
                </m:sSup>
                <m:r>
                  <w:rPr>
                    <w:rStyle w:val="Strong"/>
                    <w:rFonts w:ascii="Cambria Math" w:hAnsi="Cambria Math" w:cstheme="minorHAnsi"/>
                    <w:sz w:val="28"/>
                    <w:szCs w:val="26"/>
                  </w:rPr>
                  <m:t xml:space="preserve">,100,000) </m:t>
                </m:r>
              </m:oMath>
            </m:oMathPara>
          </w:p>
          <w:p w14:paraId="6A669E3B" w14:textId="60932B2E" w:rsidR="00E13091" w:rsidRPr="00811E76" w:rsidRDefault="00E13091" w:rsidP="00F8315C">
            <w:pPr>
              <w:jc w:val="thaiDistribute"/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</w:rPr>
            </w:pPr>
          </w:p>
        </w:tc>
      </w:tr>
      <w:tr w:rsidR="00F8315C" w:rsidRPr="00811E76" w14:paraId="552191C6" w14:textId="77777777" w:rsidTr="00E13091">
        <w:tc>
          <w:tcPr>
            <w:tcW w:w="1696" w:type="dxa"/>
          </w:tcPr>
          <w:p w14:paraId="5EE30BA3" w14:textId="3A85B3BF" w:rsidR="00F8315C" w:rsidRPr="00811E76" w:rsidRDefault="00F8315C" w:rsidP="00A41053">
            <w:pPr>
              <w:jc w:val="thaiDistribute"/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</w:rPr>
            </w:pPr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>บรรทัดสอง</w:t>
            </w:r>
          </w:p>
        </w:tc>
        <w:tc>
          <w:tcPr>
            <w:tcW w:w="7654" w:type="dxa"/>
          </w:tcPr>
          <w:p w14:paraId="47424A1A" w14:textId="76D0856C" w:rsidR="00F8315C" w:rsidRPr="00811E76" w:rsidRDefault="00F8315C" w:rsidP="00A41053">
            <w:pPr>
              <w:jc w:val="thaiDistribute"/>
              <w:rPr>
                <w:rStyle w:val="Strong"/>
                <w:rFonts w:asciiTheme="minorHAnsi" w:hAnsiTheme="minorHAnsi" w:cstheme="minorHAnsi"/>
                <w:b w:val="0"/>
                <w:bCs w:val="0"/>
                <w:i/>
                <w:sz w:val="28"/>
                <w:szCs w:val="28"/>
                <w:cs/>
              </w:rPr>
            </w:pPr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 xml:space="preserve">รับจำนวนเต็มบวก </w:t>
            </w:r>
            <m:oMath>
              <m:r>
                <w:rPr>
                  <w:rStyle w:val="Strong"/>
                  <w:rFonts w:ascii="Cambria Math" w:hAnsi="Cambria Math" w:cstheme="minorHAnsi"/>
                  <w:sz w:val="32"/>
                  <w:szCs w:val="28"/>
                </w:rPr>
                <m:t>N</m:t>
              </m:r>
            </m:oMath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</w:rPr>
              <w:t xml:space="preserve"> </w:t>
            </w:r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 xml:space="preserve">ตัว แสดงถึง </w:t>
            </w:r>
            <m:oMath>
              <m:sSub>
                <m:sSubPr>
                  <m:ctrlPr>
                    <w:rPr>
                      <w:rStyle w:val="Strong"/>
                      <w:rFonts w:ascii="Cambria Math" w:hAnsi="Cambria Math" w:cstheme="minorHAnsi"/>
                      <w:b w:val="0"/>
                      <w:bCs w:val="0"/>
                      <w:i/>
                      <w:sz w:val="28"/>
                      <w:szCs w:val="26"/>
                    </w:rPr>
                  </m:ctrlPr>
                </m:sSubPr>
                <m:e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>a</m:t>
                  </m:r>
                </m:e>
                <m:sub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>1</m:t>
                  </m:r>
                </m:sub>
              </m:sSub>
              <m:r>
                <w:rPr>
                  <w:rStyle w:val="Strong"/>
                  <w:rFonts w:ascii="Cambria Math" w:hAnsi="Cambria Math" w:cstheme="minorHAnsi"/>
                  <w:sz w:val="28"/>
                  <w:szCs w:val="26"/>
                </w:rPr>
                <m:t xml:space="preserve"> </m:t>
              </m:r>
              <m:sSub>
                <m:sSubPr>
                  <m:ctrlPr>
                    <w:rPr>
                      <w:rStyle w:val="Strong"/>
                      <w:rFonts w:ascii="Cambria Math" w:hAnsi="Cambria Math" w:cstheme="minorHAnsi"/>
                      <w:b w:val="0"/>
                      <w:bCs w:val="0"/>
                      <w:i/>
                      <w:sz w:val="28"/>
                      <w:szCs w:val="26"/>
                    </w:rPr>
                  </m:ctrlPr>
                </m:sSubPr>
                <m:e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>a</m:t>
                  </m:r>
                </m:e>
                <m:sub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 xml:space="preserve">2 </m:t>
                  </m:r>
                </m:sub>
              </m:sSub>
              <m:r>
                <w:rPr>
                  <w:rStyle w:val="Strong"/>
                  <w:rFonts w:ascii="Cambria Math" w:hAnsi="Cambria Math" w:cstheme="minorHAnsi"/>
                  <w:sz w:val="28"/>
                  <w:szCs w:val="26"/>
                </w:rPr>
                <m:t xml:space="preserve">…  </m:t>
              </m:r>
              <m:sSub>
                <m:sSubPr>
                  <m:ctrlPr>
                    <w:rPr>
                      <w:rStyle w:val="Strong"/>
                      <w:rFonts w:ascii="Cambria Math" w:hAnsi="Cambria Math" w:cstheme="minorHAnsi"/>
                      <w:b w:val="0"/>
                      <w:bCs w:val="0"/>
                      <w:i/>
                      <w:sz w:val="28"/>
                      <w:szCs w:val="26"/>
                    </w:rPr>
                  </m:ctrlPr>
                </m:sSubPr>
                <m:e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>a</m:t>
                  </m:r>
                </m:e>
                <m:sub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>n</m:t>
                  </m:r>
                </m:sub>
              </m:sSub>
              <m:r>
                <w:rPr>
                  <w:rStyle w:val="Strong"/>
                  <w:rFonts w:ascii="Cambria Math" w:hAnsi="Cambria Math" w:cstheme="minorHAnsi"/>
                  <w:sz w:val="28"/>
                  <w:szCs w:val="26"/>
                </w:rPr>
                <m:t xml:space="preserve"> (0≤</m:t>
              </m:r>
              <m:sSub>
                <m:sSubPr>
                  <m:ctrlPr>
                    <w:rPr>
                      <w:rStyle w:val="Strong"/>
                      <w:rFonts w:ascii="Cambria Math" w:hAnsi="Cambria Math" w:cstheme="minorHAnsi"/>
                      <w:b w:val="0"/>
                      <w:bCs w:val="0"/>
                      <w:i/>
                      <w:sz w:val="28"/>
                      <w:szCs w:val="26"/>
                    </w:rPr>
                  </m:ctrlPr>
                </m:sSubPr>
                <m:e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>a</m:t>
                  </m:r>
                </m:e>
                <m:sub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>i</m:t>
                  </m:r>
                </m:sub>
              </m:sSub>
              <m:r>
                <w:rPr>
                  <w:rStyle w:val="Strong"/>
                  <w:rFonts w:ascii="Cambria Math" w:hAnsi="Cambria Math" w:cstheme="minorHAnsi"/>
                  <w:sz w:val="28"/>
                  <w:szCs w:val="26"/>
                </w:rPr>
                <m:t xml:space="preserve">≤ </m:t>
              </m:r>
              <m:sSup>
                <m:sSupPr>
                  <m:ctrlPr>
                    <w:rPr>
                      <w:rStyle w:val="Strong"/>
                      <w:rFonts w:ascii="Cambria Math" w:hAnsi="Cambria Math" w:cstheme="minorHAnsi"/>
                      <w:b w:val="0"/>
                      <w:bCs w:val="0"/>
                      <w:i/>
                      <w:sz w:val="28"/>
                      <w:szCs w:val="26"/>
                    </w:rPr>
                  </m:ctrlPr>
                </m:sSupPr>
                <m:e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>10</m:t>
                  </m:r>
                </m:e>
                <m:sup>
                  <m:r>
                    <w:rPr>
                      <w:rStyle w:val="Strong"/>
                      <w:rFonts w:ascii="Cambria Math" w:hAnsi="Cambria Math" w:cstheme="minorHAnsi"/>
                      <w:sz w:val="28"/>
                      <w:szCs w:val="26"/>
                    </w:rPr>
                    <m:t>9</m:t>
                  </m:r>
                </m:sup>
              </m:sSup>
              <m:r>
                <w:rPr>
                  <w:rStyle w:val="Strong"/>
                  <w:rFonts w:ascii="Cambria Math" w:hAnsi="Cambria Math" w:cstheme="minorHAnsi"/>
                  <w:sz w:val="28"/>
                  <w:szCs w:val="26"/>
                </w:rPr>
                <m:t>)</m:t>
              </m:r>
            </m:oMath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6"/>
                <w:szCs w:val="26"/>
              </w:rPr>
              <w:t xml:space="preserve"> </w:t>
            </w:r>
          </w:p>
        </w:tc>
      </w:tr>
    </w:tbl>
    <w:p w14:paraId="4D0AB7F0" w14:textId="6B6BA406" w:rsidR="00976601" w:rsidRPr="00811E76" w:rsidRDefault="00976601" w:rsidP="00A41053">
      <w:pPr>
        <w:jc w:val="thaiDistribute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</w:p>
    <w:p w14:paraId="2F3F485B" w14:textId="77777777" w:rsidR="009112EF" w:rsidRPr="00811E76" w:rsidRDefault="00462638" w:rsidP="00A41053">
      <w:pPr>
        <w:pStyle w:val="Heading1"/>
        <w:jc w:val="thaiDistribute"/>
        <w:rPr>
          <w:rFonts w:asciiTheme="minorHAnsi" w:hAnsiTheme="minorHAnsi" w:cstheme="minorHAnsi"/>
          <w:sz w:val="32"/>
          <w:szCs w:val="32"/>
        </w:rPr>
      </w:pPr>
      <w:r w:rsidRPr="00811E76">
        <w:rPr>
          <w:rFonts w:asciiTheme="minorHAnsi" w:hAnsiTheme="minorHAnsi" w:cstheme="minorHAnsi"/>
          <w:sz w:val="32"/>
          <w:szCs w:val="32"/>
          <w:cs/>
        </w:rPr>
        <w:t>ข้อมูลส่งออก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54"/>
      </w:tblGrid>
      <w:tr w:rsidR="00F8315C" w:rsidRPr="00811E76" w14:paraId="676B7015" w14:textId="77777777" w:rsidTr="00811E76">
        <w:tc>
          <w:tcPr>
            <w:tcW w:w="1696" w:type="dxa"/>
          </w:tcPr>
          <w:p w14:paraId="4B839F82" w14:textId="5152E4C2" w:rsidR="00F8315C" w:rsidRPr="00811E76" w:rsidRDefault="00F8315C" w:rsidP="00811E76">
            <w:pPr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</w:pPr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>บรรทัดเดียว</w:t>
            </w:r>
          </w:p>
        </w:tc>
        <w:tc>
          <w:tcPr>
            <w:tcW w:w="7654" w:type="dxa"/>
          </w:tcPr>
          <w:p w14:paraId="5AAE2FC5" w14:textId="389B7101" w:rsidR="00F8315C" w:rsidRPr="00811E76" w:rsidRDefault="00F8315C" w:rsidP="00811E76">
            <w:pPr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</w:rPr>
            </w:pPr>
            <w:r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>จำนวนเต็มบวกที่เป็น</w:t>
            </w:r>
            <w:r w:rsidR="00E13091" w:rsidRPr="00811E76"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  <w:t xml:space="preserve">ค่าผลรวมของน้ำหนักแตงกวาตะกร้าที่หนักน้อยที่สุดลำดับที่ </w:t>
            </w:r>
            <m:oMath>
              <m:r>
                <w:rPr>
                  <w:rStyle w:val="Strong"/>
                  <w:rFonts w:ascii="Cambria Math" w:hAnsi="Cambria Math" w:cstheme="minorHAnsi"/>
                  <w:sz w:val="32"/>
                  <w:szCs w:val="28"/>
                </w:rPr>
                <m:t>K</m:t>
              </m:r>
            </m:oMath>
          </w:p>
        </w:tc>
      </w:tr>
      <w:tr w:rsidR="00811E76" w:rsidRPr="00811E76" w14:paraId="6E38AEA2" w14:textId="77777777" w:rsidTr="00811E76">
        <w:tc>
          <w:tcPr>
            <w:tcW w:w="1696" w:type="dxa"/>
          </w:tcPr>
          <w:p w14:paraId="7808B8B7" w14:textId="77777777" w:rsidR="00811E76" w:rsidRPr="00811E76" w:rsidRDefault="00811E76" w:rsidP="00811E76">
            <w:pPr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</w:pPr>
          </w:p>
        </w:tc>
        <w:tc>
          <w:tcPr>
            <w:tcW w:w="7654" w:type="dxa"/>
          </w:tcPr>
          <w:p w14:paraId="01A33BC5" w14:textId="77777777" w:rsidR="00811E76" w:rsidRPr="00811E76" w:rsidRDefault="00811E76" w:rsidP="00811E76">
            <w:pPr>
              <w:rPr>
                <w:rStyle w:val="Strong"/>
                <w:rFonts w:asciiTheme="minorHAnsi" w:hAnsiTheme="minorHAnsi" w:cstheme="minorHAnsi"/>
                <w:b w:val="0"/>
                <w:bCs w:val="0"/>
                <w:sz w:val="28"/>
                <w:szCs w:val="28"/>
                <w:cs/>
              </w:rPr>
            </w:pPr>
          </w:p>
        </w:tc>
      </w:tr>
    </w:tbl>
    <w:p w14:paraId="6A6724BA" w14:textId="77777777" w:rsidR="00462638" w:rsidRPr="00811E76" w:rsidRDefault="00462638" w:rsidP="00C147DE">
      <w:pPr>
        <w:pStyle w:val="Heading1"/>
        <w:rPr>
          <w:sz w:val="32"/>
          <w:szCs w:val="32"/>
        </w:rPr>
      </w:pPr>
      <w:r w:rsidRPr="00811E76">
        <w:rPr>
          <w:sz w:val="32"/>
          <w:szCs w:val="32"/>
          <w:cs/>
        </w:rPr>
        <w:t>ตัวอย่าง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62638" w:rsidRPr="00811E76" w14:paraId="2EF9AD12" w14:textId="77777777" w:rsidTr="009E71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1F8D5CE" w14:textId="77777777" w:rsidR="00462638" w:rsidRPr="00811E76" w:rsidRDefault="00575299" w:rsidP="00610891">
            <w:pPr>
              <w:pStyle w:val="BigNormal"/>
              <w:rPr>
                <w:sz w:val="28"/>
                <w:szCs w:val="28"/>
              </w:rPr>
            </w:pPr>
            <w:r w:rsidRPr="00811E76">
              <w:rPr>
                <w:sz w:val="28"/>
                <w:szCs w:val="28"/>
                <w:cs/>
              </w:rPr>
              <w:t>ข้อมูลนำเข้า</w:t>
            </w:r>
          </w:p>
        </w:tc>
        <w:tc>
          <w:tcPr>
            <w:tcW w:w="4675" w:type="dxa"/>
          </w:tcPr>
          <w:p w14:paraId="122EF856" w14:textId="77777777" w:rsidR="00462638" w:rsidRPr="00811E76" w:rsidRDefault="00575299" w:rsidP="00610891">
            <w:pPr>
              <w:pStyle w:val="Big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811E76">
              <w:rPr>
                <w:sz w:val="28"/>
                <w:szCs w:val="28"/>
                <w:cs/>
              </w:rPr>
              <w:t>ข้อมูลส่งออก</w:t>
            </w:r>
          </w:p>
        </w:tc>
      </w:tr>
      <w:tr w:rsidR="00E13091" w:rsidRPr="00811E76" w14:paraId="75D39D7D" w14:textId="77777777" w:rsidTr="009E7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FF8C22B" w14:textId="77777777" w:rsidR="00E13091" w:rsidRPr="00811E76" w:rsidRDefault="00E13091" w:rsidP="00F8315C">
            <w:pPr>
              <w:pStyle w:val="HTMLPreformatted"/>
              <w:rPr>
                <w:rFonts w:ascii="Consolas" w:hAnsi="Consolas" w:cs="Consolas"/>
                <w:color w:val="000000" w:themeColor="text1"/>
                <w:sz w:val="24"/>
                <w:szCs w:val="24"/>
              </w:rPr>
            </w:pPr>
            <w:r w:rsidRPr="00811E76">
              <w:rPr>
                <w:rFonts w:ascii="Consolas" w:hAnsi="Consolas" w:cs="Consolas"/>
                <w:b w:val="0"/>
                <w:bCs w:val="0"/>
                <w:color w:val="000000" w:themeColor="text1"/>
                <w:sz w:val="24"/>
                <w:szCs w:val="24"/>
              </w:rPr>
              <w:t>4 5</w:t>
            </w:r>
          </w:p>
          <w:p w14:paraId="579708D9" w14:textId="6B6863C9" w:rsidR="00E13091" w:rsidRPr="00811E76" w:rsidRDefault="00E13091" w:rsidP="00F8315C">
            <w:pPr>
              <w:pStyle w:val="HTMLPreformatted"/>
              <w:rPr>
                <w:rFonts w:ascii="Consolas" w:hAnsi="Consolas" w:cs="Consolas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811E76">
              <w:rPr>
                <w:rFonts w:ascii="Consolas" w:hAnsi="Consolas" w:cs="Consolas"/>
                <w:b w:val="0"/>
                <w:bCs w:val="0"/>
                <w:color w:val="000000" w:themeColor="text1"/>
                <w:sz w:val="24"/>
                <w:szCs w:val="24"/>
              </w:rPr>
              <w:t>1 2 3 4</w:t>
            </w:r>
          </w:p>
        </w:tc>
        <w:tc>
          <w:tcPr>
            <w:tcW w:w="4675" w:type="dxa"/>
          </w:tcPr>
          <w:p w14:paraId="583B4BB1" w14:textId="7A673E84" w:rsidR="00E13091" w:rsidRPr="00811E76" w:rsidRDefault="00E13091" w:rsidP="00F8315C">
            <w:pPr>
              <w:pStyle w:val="HTMLPreformatted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Consolas"/>
                <w:color w:val="000000" w:themeColor="text1"/>
                <w:sz w:val="24"/>
                <w:szCs w:val="24"/>
              </w:rPr>
            </w:pPr>
            <w:r w:rsidRPr="00811E76">
              <w:rPr>
                <w:rFonts w:ascii="Consolas" w:hAnsi="Consolas" w:cs="Consolas"/>
                <w:color w:val="000000" w:themeColor="text1"/>
                <w:sz w:val="24"/>
                <w:szCs w:val="24"/>
              </w:rPr>
              <w:t>3</w:t>
            </w:r>
          </w:p>
        </w:tc>
      </w:tr>
      <w:tr w:rsidR="00462638" w:rsidRPr="00811E76" w14:paraId="2AA680BC" w14:textId="77777777" w:rsidTr="009E71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0CAA23" w14:textId="77777777" w:rsidR="00F8315C" w:rsidRPr="00811E76" w:rsidRDefault="00F8315C" w:rsidP="00F8315C">
            <w:pPr>
              <w:pStyle w:val="HTMLPreformatted"/>
              <w:rPr>
                <w:rFonts w:ascii="Consolas" w:hAnsi="Consolas" w:cs="Consolas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811E76">
              <w:rPr>
                <w:rFonts w:ascii="Consolas" w:hAnsi="Consolas" w:cs="Consolas"/>
                <w:b w:val="0"/>
                <w:bCs w:val="0"/>
                <w:color w:val="000000" w:themeColor="text1"/>
                <w:sz w:val="24"/>
                <w:szCs w:val="24"/>
              </w:rPr>
              <w:t>5 32</w:t>
            </w:r>
          </w:p>
          <w:p w14:paraId="3B715D5D" w14:textId="4184148D" w:rsidR="00F8315C" w:rsidRPr="00811E76" w:rsidRDefault="00F8315C" w:rsidP="00F8315C">
            <w:pPr>
              <w:pStyle w:val="HTMLPreformatted"/>
              <w:rPr>
                <w:rFonts w:ascii="Consolas" w:hAnsi="Consolas" w:cs="Consolas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811E76">
              <w:rPr>
                <w:rFonts w:ascii="Consolas" w:hAnsi="Consolas" w:cs="Consolas"/>
                <w:b w:val="0"/>
                <w:bCs w:val="0"/>
                <w:color w:val="000000" w:themeColor="text1"/>
                <w:sz w:val="24"/>
                <w:szCs w:val="24"/>
              </w:rPr>
              <w:t>18 7 15 26 25</w:t>
            </w:r>
          </w:p>
        </w:tc>
        <w:tc>
          <w:tcPr>
            <w:tcW w:w="4675" w:type="dxa"/>
          </w:tcPr>
          <w:p w14:paraId="5BAADE0F" w14:textId="77777777" w:rsidR="00F8315C" w:rsidRPr="00811E76" w:rsidRDefault="00F8315C" w:rsidP="00F8315C">
            <w:pPr>
              <w:pStyle w:val="HTMLPreformatted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color w:val="000000" w:themeColor="text1"/>
                <w:sz w:val="24"/>
                <w:szCs w:val="24"/>
              </w:rPr>
            </w:pPr>
            <w:r w:rsidRPr="00811E76">
              <w:rPr>
                <w:rFonts w:ascii="Consolas" w:hAnsi="Consolas" w:cs="Consolas"/>
                <w:color w:val="000000" w:themeColor="text1"/>
                <w:sz w:val="24"/>
                <w:szCs w:val="24"/>
              </w:rPr>
              <w:t>91</w:t>
            </w:r>
          </w:p>
          <w:p w14:paraId="071779C0" w14:textId="77777777" w:rsidR="00462638" w:rsidRPr="00811E76" w:rsidRDefault="00462638" w:rsidP="0013787E">
            <w:pPr>
              <w:pStyle w:val="Monospac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onsolas"/>
                <w:color w:val="000000" w:themeColor="text1"/>
                <w:cs/>
              </w:rPr>
            </w:pPr>
          </w:p>
        </w:tc>
      </w:tr>
      <w:tr w:rsidR="00462638" w:rsidRPr="00811E76" w14:paraId="71FA14D0" w14:textId="77777777" w:rsidTr="009E71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074F07" w14:textId="77777777" w:rsidR="00F8315C" w:rsidRPr="00811E76" w:rsidRDefault="00F8315C" w:rsidP="00F8315C">
            <w:pPr>
              <w:pStyle w:val="Monospace"/>
              <w:rPr>
                <w:rFonts w:cs="Consolas"/>
                <w:b w:val="0"/>
                <w:bCs w:val="0"/>
                <w:color w:val="000000" w:themeColor="text1"/>
              </w:rPr>
            </w:pPr>
            <w:r w:rsidRPr="00811E76">
              <w:rPr>
                <w:rFonts w:cs="Consolas"/>
                <w:b w:val="0"/>
                <w:bCs w:val="0"/>
                <w:color w:val="000000" w:themeColor="text1"/>
              </w:rPr>
              <w:t>7 38</w:t>
            </w:r>
          </w:p>
          <w:p w14:paraId="50A578CC" w14:textId="456F9CE7" w:rsidR="00462638" w:rsidRPr="00811E76" w:rsidRDefault="00F8315C" w:rsidP="00F8315C">
            <w:pPr>
              <w:pStyle w:val="Monospace"/>
              <w:rPr>
                <w:rFonts w:cs="Consolas"/>
                <w:b w:val="0"/>
                <w:bCs w:val="0"/>
                <w:color w:val="000000" w:themeColor="text1"/>
                <w:cs/>
              </w:rPr>
            </w:pPr>
            <w:r w:rsidRPr="00811E76">
              <w:rPr>
                <w:rFonts w:cs="Consolas"/>
                <w:b w:val="0"/>
                <w:bCs w:val="0"/>
                <w:color w:val="000000" w:themeColor="text1"/>
              </w:rPr>
              <w:t>4 5 10 4 6 8 3</w:t>
            </w:r>
          </w:p>
        </w:tc>
        <w:tc>
          <w:tcPr>
            <w:tcW w:w="4675" w:type="dxa"/>
          </w:tcPr>
          <w:p w14:paraId="77181567" w14:textId="57BCC5AE" w:rsidR="00462638" w:rsidRPr="00811E76" w:rsidRDefault="00F8315C" w:rsidP="0013787E">
            <w:pPr>
              <w:pStyle w:val="Monospac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onsolas"/>
                <w:color w:val="000000" w:themeColor="text1"/>
              </w:rPr>
            </w:pPr>
            <w:r w:rsidRPr="00811E76">
              <w:rPr>
                <w:rFonts w:cs="Consolas"/>
                <w:color w:val="000000" w:themeColor="text1"/>
              </w:rPr>
              <w:t>15</w:t>
            </w:r>
          </w:p>
        </w:tc>
      </w:tr>
    </w:tbl>
    <w:p w14:paraId="6C38A243" w14:textId="77777777" w:rsidR="00A32DF6" w:rsidRPr="00811E76" w:rsidRDefault="00A32DF6" w:rsidP="00C147DE">
      <w:pPr>
        <w:pStyle w:val="Heading1"/>
        <w:rPr>
          <w:sz w:val="32"/>
          <w:szCs w:val="32"/>
        </w:rPr>
      </w:pPr>
    </w:p>
    <w:p w14:paraId="21FD6E45" w14:textId="7CB5F9AF" w:rsidR="00462638" w:rsidRPr="00811E76" w:rsidRDefault="009E7173" w:rsidP="00C147DE">
      <w:pPr>
        <w:pStyle w:val="Heading1"/>
        <w:rPr>
          <w:sz w:val="32"/>
          <w:szCs w:val="32"/>
        </w:rPr>
      </w:pPr>
      <w:r w:rsidRPr="00811E76">
        <w:rPr>
          <w:sz w:val="32"/>
          <w:szCs w:val="32"/>
          <w:cs/>
        </w:rPr>
        <w:t>คำ</w:t>
      </w:r>
      <w:r w:rsidR="00462638" w:rsidRPr="00811E76">
        <w:rPr>
          <w:sz w:val="32"/>
          <w:szCs w:val="32"/>
          <w:cs/>
        </w:rPr>
        <w:t>อธิบาย</w:t>
      </w:r>
      <w:r w:rsidRPr="00811E76">
        <w:rPr>
          <w:sz w:val="32"/>
          <w:szCs w:val="32"/>
          <w:cs/>
        </w:rPr>
        <w:t>ชุดทดสอบ</w:t>
      </w:r>
    </w:p>
    <w:p w14:paraId="7B6AE075" w14:textId="2B9621E6" w:rsidR="00E13091" w:rsidRPr="00811E76" w:rsidRDefault="00E13091" w:rsidP="00C147DE">
      <w:pPr>
        <w:rPr>
          <w:rFonts w:asciiTheme="minorHAnsi" w:hAnsiTheme="minorHAnsi" w:cstheme="minorHAnsi"/>
          <w:sz w:val="28"/>
          <w:szCs w:val="28"/>
        </w:rPr>
      </w:pPr>
      <w:r w:rsidRPr="00811E76">
        <w:rPr>
          <w:rFonts w:hint="cs"/>
          <w:sz w:val="28"/>
          <w:szCs w:val="28"/>
          <w:cs/>
        </w:rPr>
        <w:t xml:space="preserve">ชุดทดสอบที่ </w:t>
      </w:r>
      <w:r w:rsidRPr="00811E76">
        <w:rPr>
          <w:sz w:val="28"/>
          <w:szCs w:val="28"/>
        </w:rPr>
        <w:t>1:</w:t>
      </w:r>
      <w:r w:rsidRPr="00811E76">
        <w:rPr>
          <w:rFonts w:hint="cs"/>
          <w:sz w:val="28"/>
          <w:szCs w:val="28"/>
          <w:cs/>
        </w:rPr>
        <w:t xml:space="preserve"> </w:t>
      </w:r>
      <w:r w:rsidRPr="00811E76">
        <w:rPr>
          <w:rFonts w:asciiTheme="minorHAnsi" w:hAnsiTheme="minorHAnsi" w:cstheme="minorHAnsi"/>
          <w:sz w:val="28"/>
          <w:szCs w:val="28"/>
          <w:cs/>
        </w:rPr>
        <w:t xml:space="preserve">ถ้าเรียงตะกร้าจากน้อยไปมากแล้ว จะมีน้ำหนักดังนี้ </w:t>
      </w:r>
      <w:r w:rsidRPr="00811E76">
        <w:rPr>
          <w:rFonts w:asciiTheme="minorHAnsi" w:hAnsiTheme="minorHAnsi" w:cstheme="minorHAnsi"/>
          <w:sz w:val="28"/>
          <w:szCs w:val="28"/>
        </w:rPr>
        <w:t xml:space="preserve">0, </w:t>
      </w:r>
      <w:r w:rsidRPr="00811E76">
        <w:rPr>
          <w:rFonts w:asciiTheme="minorHAnsi" w:hAnsiTheme="minorHAnsi" w:cstheme="minorHAnsi"/>
          <w:sz w:val="28"/>
          <w:szCs w:val="28"/>
          <w:cs/>
        </w:rPr>
        <w:t>1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2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3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3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4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4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5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5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6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6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7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7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8</w:t>
      </w:r>
      <w:r w:rsidRPr="00811E76">
        <w:rPr>
          <w:rFonts w:asciiTheme="minorHAnsi" w:hAnsiTheme="minorHAnsi" w:cstheme="minorHAnsi"/>
          <w:sz w:val="28"/>
          <w:szCs w:val="28"/>
        </w:rPr>
        <w:t xml:space="preserve">, </w:t>
      </w:r>
      <w:r w:rsidRPr="00811E76">
        <w:rPr>
          <w:rFonts w:asciiTheme="minorHAnsi" w:hAnsiTheme="minorHAnsi" w:cstheme="minorHAnsi"/>
          <w:sz w:val="28"/>
          <w:szCs w:val="28"/>
          <w:cs/>
        </w:rPr>
        <w:t>9</w:t>
      </w:r>
      <w:r w:rsidRPr="00811E76">
        <w:rPr>
          <w:rFonts w:asciiTheme="minorHAnsi" w:hAnsiTheme="minorHAnsi" w:cstheme="minorHAnsi"/>
          <w:sz w:val="28"/>
          <w:szCs w:val="28"/>
        </w:rPr>
        <w:t xml:space="preserve"> </w:t>
      </w:r>
      <w:r w:rsidRPr="00811E76">
        <w:rPr>
          <w:rFonts w:asciiTheme="minorHAnsi" w:hAnsiTheme="minorHAnsi" w:cstheme="minorHAnsi" w:hint="cs"/>
          <w:sz w:val="28"/>
          <w:szCs w:val="28"/>
          <w:cs/>
        </w:rPr>
        <w:t xml:space="preserve">และ </w:t>
      </w:r>
      <w:r w:rsidRPr="00811E76">
        <w:rPr>
          <w:rFonts w:asciiTheme="minorHAnsi" w:hAnsiTheme="minorHAnsi" w:cstheme="minorHAnsi"/>
          <w:sz w:val="28"/>
          <w:szCs w:val="28"/>
          <w:cs/>
        </w:rPr>
        <w:t>10</w:t>
      </w:r>
      <w:r w:rsidRPr="00811E76">
        <w:rPr>
          <w:rFonts w:asciiTheme="minorHAnsi" w:hAnsiTheme="minorHAnsi" w:cstheme="minorHAnsi" w:hint="cs"/>
          <w:sz w:val="28"/>
          <w:szCs w:val="28"/>
          <w:cs/>
        </w:rPr>
        <w:t xml:space="preserve"> ดังนั้น </w:t>
      </w:r>
      <w:r w:rsidRPr="00811E76">
        <w:rPr>
          <w:rFonts w:asciiTheme="minorHAnsi" w:hAnsiTheme="minorHAnsi" w:cstheme="minorHAnsi"/>
          <w:sz w:val="28"/>
          <w:szCs w:val="28"/>
        </w:rPr>
        <w:t xml:space="preserve">OIIA </w:t>
      </w:r>
      <w:r w:rsidRPr="00811E76">
        <w:rPr>
          <w:rFonts w:asciiTheme="minorHAnsi" w:hAnsiTheme="minorHAnsi" w:cstheme="minorHAnsi" w:hint="cs"/>
          <w:sz w:val="28"/>
          <w:szCs w:val="28"/>
          <w:cs/>
        </w:rPr>
        <w:t xml:space="preserve">จะได้ตะกร้าที่มีน้ำหนักแตงกวา </w:t>
      </w:r>
      <w:r w:rsidRPr="00811E76">
        <w:rPr>
          <w:rFonts w:asciiTheme="minorHAnsi" w:hAnsiTheme="minorHAnsi" w:cstheme="minorHAnsi"/>
          <w:sz w:val="28"/>
          <w:szCs w:val="28"/>
        </w:rPr>
        <w:t xml:space="preserve">3 </w:t>
      </w:r>
      <w:r w:rsidRPr="00811E76">
        <w:rPr>
          <w:rFonts w:asciiTheme="minorHAnsi" w:hAnsiTheme="minorHAnsi" w:cstheme="minorHAnsi" w:hint="cs"/>
          <w:sz w:val="28"/>
          <w:szCs w:val="28"/>
          <w:cs/>
        </w:rPr>
        <w:t>นั่นเอง</w:t>
      </w:r>
    </w:p>
    <w:p w14:paraId="2EAF1474" w14:textId="385CD146" w:rsidR="00E13091" w:rsidRPr="00811E76" w:rsidRDefault="00E13091" w:rsidP="00C147DE">
      <w:pPr>
        <w:rPr>
          <w:rFonts w:asciiTheme="minorHAnsi" w:hAnsiTheme="minorHAnsi" w:cstheme="minorHAnsi"/>
          <w:sz w:val="28"/>
          <w:szCs w:val="28"/>
        </w:rPr>
      </w:pPr>
      <w:r w:rsidRPr="00811E76">
        <w:rPr>
          <w:rFonts w:asciiTheme="minorHAnsi" w:hAnsiTheme="minorHAnsi" w:cstheme="minorHAnsi" w:hint="cs"/>
          <w:sz w:val="28"/>
          <w:szCs w:val="28"/>
          <w:cs/>
        </w:rPr>
        <w:t>โดยนี่คือตารางแสดงว่าแอดมิ</w:t>
      </w:r>
      <w:proofErr w:type="spellStart"/>
      <w:r w:rsidRPr="00811E76">
        <w:rPr>
          <w:rFonts w:asciiTheme="minorHAnsi" w:hAnsiTheme="minorHAnsi" w:cstheme="minorHAnsi" w:hint="cs"/>
          <w:sz w:val="28"/>
          <w:szCs w:val="28"/>
          <w:cs/>
        </w:rPr>
        <w:t>นคน</w:t>
      </w:r>
      <w:proofErr w:type="spellEnd"/>
      <w:r w:rsidRPr="00811E76">
        <w:rPr>
          <w:rFonts w:asciiTheme="minorHAnsi" w:hAnsiTheme="minorHAnsi" w:cstheme="minorHAnsi" w:hint="cs"/>
          <w:sz w:val="28"/>
          <w:szCs w:val="28"/>
          <w:cs/>
        </w:rPr>
        <w:t>ไหนใส่แตงกวาลงตะกร้าไหนบ้าง</w:t>
      </w:r>
      <w:r w:rsidR="00177177">
        <w:rPr>
          <w:rFonts w:asciiTheme="minorHAnsi" w:hAnsiTheme="minorHAnsi" w:cstheme="minorHAnsi"/>
          <w:sz w:val="28"/>
          <w:szCs w:val="28"/>
        </w:rPr>
        <w:t xml:space="preserve"> ( no = </w:t>
      </w:r>
      <w:r w:rsidR="00177177">
        <w:rPr>
          <w:rFonts w:asciiTheme="minorHAnsi" w:hAnsiTheme="minorHAnsi" w:cstheme="minorHAnsi" w:hint="cs"/>
          <w:sz w:val="28"/>
          <w:szCs w:val="28"/>
          <w:cs/>
        </w:rPr>
        <w:t>ไม่เอาแตงกวาใส่ตะกร้า</w:t>
      </w:r>
      <w:r w:rsidR="00177177">
        <w:rPr>
          <w:rFonts w:asciiTheme="minorHAnsi" w:hAnsiTheme="minorHAnsi" w:cstheme="minorHAnsi"/>
          <w:sz w:val="28"/>
          <w:szCs w:val="28"/>
        </w:rPr>
        <w:t xml:space="preserve">, yes = </w:t>
      </w:r>
      <w:r w:rsidR="00177177">
        <w:rPr>
          <w:rFonts w:asciiTheme="minorHAnsi" w:hAnsiTheme="minorHAnsi" w:cstheme="minorHAnsi" w:hint="cs"/>
          <w:sz w:val="28"/>
          <w:szCs w:val="28"/>
          <w:cs/>
        </w:rPr>
        <w:t>ใส่</w:t>
      </w:r>
      <w:r w:rsidR="00177177">
        <w:rPr>
          <w:rFonts w:asciiTheme="minorHAnsi" w:hAnsiTheme="minorHAnsi" w:cstheme="minorHAnsi"/>
          <w:sz w:val="28"/>
          <w:szCs w:val="28"/>
        </w:rPr>
        <w:t xml:space="preserve"> )</w:t>
      </w:r>
    </w:p>
    <w:tbl>
      <w:tblPr>
        <w:tblStyle w:val="GridTable4-Accent4"/>
        <w:tblW w:w="0" w:type="auto"/>
        <w:tblLook w:val="04A0" w:firstRow="1" w:lastRow="0" w:firstColumn="1" w:lastColumn="0" w:noHBand="0" w:noVBand="1"/>
      </w:tblPr>
      <w:tblGrid>
        <w:gridCol w:w="846"/>
        <w:gridCol w:w="1685"/>
        <w:gridCol w:w="1686"/>
        <w:gridCol w:w="1685"/>
        <w:gridCol w:w="1686"/>
        <w:gridCol w:w="1762"/>
      </w:tblGrid>
      <w:tr w:rsidR="00177177" w:rsidRPr="00811E76" w14:paraId="2BF7D578" w14:textId="77777777" w:rsidTr="001771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Align w:val="center"/>
          </w:tcPr>
          <w:p w14:paraId="0A03201D" w14:textId="7EF45BBC" w:rsidR="00177177" w:rsidRPr="00811E76" w:rsidRDefault="00177177" w:rsidP="00177177">
            <w:pPr>
              <w:pStyle w:val="BigNormal"/>
              <w:jc w:val="center"/>
              <w:rPr>
                <w:rFonts w:asciiTheme="minorHAnsi" w:hAnsiTheme="minorHAnsi" w:cstheme="minorHAnsi" w:hint="cs"/>
                <w:cs/>
              </w:rPr>
            </w:pPr>
            <w:r>
              <w:rPr>
                <w:rFonts w:asciiTheme="minorHAnsi" w:hAnsiTheme="minorHAnsi" w:cstheme="minorHAnsi" w:hint="cs"/>
                <w:cs/>
              </w:rPr>
              <w:t>ลำดับตะกร้า</w:t>
            </w:r>
          </w:p>
        </w:tc>
        <w:tc>
          <w:tcPr>
            <w:tcW w:w="1685" w:type="dxa"/>
            <w:vAlign w:val="center"/>
          </w:tcPr>
          <w:p w14:paraId="0C9CAE9A" w14:textId="3DE80B37" w:rsidR="00177177" w:rsidRPr="00811E76" w:rsidRDefault="00177177" w:rsidP="00177177">
            <w:pPr>
              <w:pStyle w:val="Big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11E76">
              <w:rPr>
                <w:rFonts w:asciiTheme="minorHAnsi" w:hAnsiTheme="minorHAnsi" w:cstheme="minorHAnsi"/>
                <w:cs/>
              </w:rPr>
              <w:t>แอดมิน</w:t>
            </w:r>
            <w:r w:rsidRPr="00811E76">
              <w:rPr>
                <w:rFonts w:asciiTheme="minorHAnsi" w:hAnsiTheme="minorHAnsi" w:cstheme="minorHAnsi" w:hint="cs"/>
                <w:cs/>
              </w:rPr>
              <w:t xml:space="preserve"> </w:t>
            </w:r>
            <w:r w:rsidRPr="00811E76">
              <w:rPr>
                <w:rFonts w:asciiTheme="minorHAnsi" w:hAnsiTheme="minorHAnsi" w:cstheme="minorHAnsi"/>
              </w:rPr>
              <w:t>1</w:t>
            </w:r>
            <w:r w:rsidRPr="00811E76">
              <w:rPr>
                <w:rFonts w:asciiTheme="minorHAnsi" w:hAnsiTheme="minorHAnsi" w:cstheme="minorHAnsi" w:hint="cs"/>
                <w:cs/>
              </w:rPr>
              <w:t xml:space="preserve"> </w:t>
            </w:r>
            <w:r w:rsidRPr="00811E76">
              <w:rPr>
                <w:rFonts w:asciiTheme="minorHAnsi" w:hAnsiTheme="minorHAnsi" w:cstheme="minorHAnsi"/>
              </w:rPr>
              <w:t>(</w:t>
            </w:r>
            <w:r w:rsidRPr="00811E76">
              <w:rPr>
                <w:rFonts w:asciiTheme="minorHAnsi" w:hAnsiTheme="minorHAnsi" w:cstheme="minorHAnsi" w:hint="cs"/>
                <w:cs/>
              </w:rPr>
              <w:t xml:space="preserve">น้ำหนัก </w:t>
            </w:r>
            <w:r w:rsidRPr="00811E76">
              <w:rPr>
                <w:rFonts w:asciiTheme="minorHAnsi" w:hAnsiTheme="minorHAnsi" w:cstheme="minorHAnsi"/>
              </w:rPr>
              <w:t>1)</w:t>
            </w:r>
          </w:p>
        </w:tc>
        <w:tc>
          <w:tcPr>
            <w:tcW w:w="1686" w:type="dxa"/>
            <w:vAlign w:val="center"/>
          </w:tcPr>
          <w:p w14:paraId="4DA14776" w14:textId="5112BDF3" w:rsidR="00177177" w:rsidRPr="00811E76" w:rsidRDefault="00177177" w:rsidP="00177177">
            <w:pPr>
              <w:pStyle w:val="Big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s/>
              </w:rPr>
            </w:pPr>
            <w:r w:rsidRPr="00811E76">
              <w:rPr>
                <w:rFonts w:asciiTheme="minorHAnsi" w:hAnsiTheme="minorHAnsi" w:cstheme="minorHAnsi"/>
                <w:cs/>
              </w:rPr>
              <w:t>แอดมิน</w:t>
            </w:r>
            <w:r w:rsidRPr="00811E76">
              <w:rPr>
                <w:rFonts w:asciiTheme="minorHAnsi" w:hAnsiTheme="minorHAnsi" w:cstheme="minorHAnsi"/>
              </w:rPr>
              <w:t xml:space="preserve"> 2 (</w:t>
            </w:r>
            <w:r w:rsidRPr="00811E76">
              <w:rPr>
                <w:rFonts w:asciiTheme="minorHAnsi" w:hAnsiTheme="minorHAnsi" w:cstheme="minorHAnsi" w:hint="cs"/>
                <w:cs/>
              </w:rPr>
              <w:t xml:space="preserve">น้ำหนัก </w:t>
            </w:r>
            <w:r w:rsidRPr="00811E76">
              <w:rPr>
                <w:rFonts w:asciiTheme="minorHAnsi" w:hAnsiTheme="minorHAnsi" w:cstheme="minorHAnsi"/>
              </w:rPr>
              <w:t>2)</w:t>
            </w:r>
          </w:p>
        </w:tc>
        <w:tc>
          <w:tcPr>
            <w:tcW w:w="1685" w:type="dxa"/>
            <w:vAlign w:val="center"/>
          </w:tcPr>
          <w:p w14:paraId="410DE5C9" w14:textId="5DDF4EF8" w:rsidR="00177177" w:rsidRPr="00811E76" w:rsidRDefault="00177177" w:rsidP="00177177">
            <w:pPr>
              <w:pStyle w:val="Big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811E76">
              <w:rPr>
                <w:rFonts w:asciiTheme="minorHAnsi" w:hAnsiTheme="minorHAnsi" w:cstheme="minorHAnsi"/>
                <w:cs/>
              </w:rPr>
              <w:t>แอดมิน</w:t>
            </w:r>
            <w:r w:rsidRPr="00811E76">
              <w:rPr>
                <w:rFonts w:asciiTheme="minorHAnsi" w:hAnsiTheme="minorHAnsi" w:cstheme="minorHAnsi"/>
              </w:rPr>
              <w:t xml:space="preserve"> 3</w:t>
            </w:r>
            <w:r w:rsidRPr="00811E76">
              <w:rPr>
                <w:rFonts w:asciiTheme="minorHAnsi" w:hAnsiTheme="minorHAnsi" w:cstheme="minorHAnsi" w:hint="cs"/>
                <w:cs/>
              </w:rPr>
              <w:t xml:space="preserve"> </w:t>
            </w:r>
            <w:r w:rsidRPr="00811E76">
              <w:rPr>
                <w:rFonts w:asciiTheme="minorHAnsi" w:hAnsiTheme="minorHAnsi" w:cstheme="minorHAnsi"/>
              </w:rPr>
              <w:t>(</w:t>
            </w:r>
            <w:r w:rsidRPr="00811E76">
              <w:rPr>
                <w:rFonts w:asciiTheme="minorHAnsi" w:hAnsiTheme="minorHAnsi" w:cstheme="minorHAnsi" w:hint="cs"/>
                <w:cs/>
              </w:rPr>
              <w:t xml:space="preserve">น้ำหนัก </w:t>
            </w:r>
            <w:r w:rsidRPr="00811E76">
              <w:rPr>
                <w:rFonts w:asciiTheme="minorHAnsi" w:hAnsiTheme="minorHAnsi" w:cstheme="minorHAnsi"/>
              </w:rPr>
              <w:t>3)</w:t>
            </w:r>
          </w:p>
        </w:tc>
        <w:tc>
          <w:tcPr>
            <w:tcW w:w="1686" w:type="dxa"/>
            <w:vAlign w:val="center"/>
          </w:tcPr>
          <w:p w14:paraId="7D5E37BF" w14:textId="4CBBBC05" w:rsidR="00177177" w:rsidRPr="00811E76" w:rsidRDefault="00177177" w:rsidP="00177177">
            <w:pPr>
              <w:pStyle w:val="Big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s/>
              </w:rPr>
            </w:pPr>
            <w:r w:rsidRPr="00811E76">
              <w:rPr>
                <w:rFonts w:asciiTheme="minorHAnsi" w:hAnsiTheme="minorHAnsi" w:cstheme="minorHAnsi"/>
                <w:cs/>
              </w:rPr>
              <w:t>แอดมิน</w:t>
            </w:r>
            <w:r w:rsidRPr="00811E76">
              <w:rPr>
                <w:rFonts w:asciiTheme="minorHAnsi" w:hAnsiTheme="minorHAnsi" w:cstheme="minorHAnsi"/>
              </w:rPr>
              <w:t xml:space="preserve"> 4 (</w:t>
            </w:r>
            <w:r w:rsidRPr="00811E76">
              <w:rPr>
                <w:rFonts w:asciiTheme="minorHAnsi" w:hAnsiTheme="minorHAnsi" w:cstheme="minorHAnsi" w:hint="cs"/>
                <w:cs/>
              </w:rPr>
              <w:t xml:space="preserve">น้ำหนัก </w:t>
            </w:r>
            <w:r w:rsidRPr="00811E76">
              <w:rPr>
                <w:rFonts w:asciiTheme="minorHAnsi" w:hAnsiTheme="minorHAnsi" w:cstheme="minorHAnsi"/>
              </w:rPr>
              <w:t>4)</w:t>
            </w:r>
          </w:p>
        </w:tc>
        <w:tc>
          <w:tcPr>
            <w:tcW w:w="1762" w:type="dxa"/>
            <w:vAlign w:val="center"/>
          </w:tcPr>
          <w:p w14:paraId="228D90C7" w14:textId="579B882C" w:rsidR="00177177" w:rsidRPr="00811E76" w:rsidRDefault="00177177" w:rsidP="00177177">
            <w:pPr>
              <w:pStyle w:val="Big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sz w:val="28"/>
                <w:szCs w:val="28"/>
                <w:cs/>
              </w:rPr>
              <w:t>น้ำหนักแตงกวารวม</w:t>
            </w:r>
          </w:p>
        </w:tc>
      </w:tr>
      <w:tr w:rsidR="00177177" w:rsidRPr="00811E76" w14:paraId="3548BA0E" w14:textId="77777777" w:rsidTr="001771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04E3CC34" w14:textId="7F704A08" w:rsidR="00177177" w:rsidRPr="00177177" w:rsidRDefault="00177177" w:rsidP="00177177">
            <w:pPr>
              <w:pStyle w:val="HTMLPreformatted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  <w:lang w:val="en-US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  <w:lang w:val="en-US"/>
              </w:rPr>
              <w:t>1</w:t>
            </w:r>
          </w:p>
        </w:tc>
        <w:tc>
          <w:tcPr>
            <w:tcW w:w="1685" w:type="dxa"/>
          </w:tcPr>
          <w:p w14:paraId="29EAA363" w14:textId="15C212B1" w:rsidR="00177177" w:rsidRPr="00811E76" w:rsidRDefault="00177177" w:rsidP="00177177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7A9802A4" w14:textId="01B18131" w:rsidR="00177177" w:rsidRPr="00811E76" w:rsidRDefault="00177177" w:rsidP="00177177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5" w:type="dxa"/>
          </w:tcPr>
          <w:p w14:paraId="0ABC184C" w14:textId="7337162F" w:rsidR="00177177" w:rsidRPr="00811E76" w:rsidRDefault="00177177" w:rsidP="00177177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721F2DFC" w14:textId="56BA3C7B" w:rsidR="00177177" w:rsidRPr="00811E76" w:rsidRDefault="00177177" w:rsidP="00177177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762" w:type="dxa"/>
          </w:tcPr>
          <w:p w14:paraId="31340FA3" w14:textId="319F48ED" w:rsidR="00177177" w:rsidRPr="00811E76" w:rsidRDefault="00177177" w:rsidP="00177177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0</w:t>
            </w:r>
          </w:p>
        </w:tc>
      </w:tr>
      <w:tr w:rsidR="00177177" w:rsidRPr="00811E76" w14:paraId="1DD67BF8" w14:textId="77777777" w:rsidTr="001771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430BFE6" w14:textId="422CA8C4" w:rsidR="00177177" w:rsidRPr="00811E76" w:rsidRDefault="00177177" w:rsidP="00177177">
            <w:pPr>
              <w:pStyle w:val="HTMLPreformatted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2</w:t>
            </w:r>
          </w:p>
        </w:tc>
        <w:tc>
          <w:tcPr>
            <w:tcW w:w="1685" w:type="dxa"/>
          </w:tcPr>
          <w:p w14:paraId="4BE5B6A3" w14:textId="5153C08E" w:rsidR="00177177" w:rsidRPr="00177177" w:rsidRDefault="00177177" w:rsidP="00177177">
            <w:pPr>
              <w:pStyle w:val="HTMLPreformatted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  <w:cs/>
              </w:rPr>
            </w:pPr>
            <w:r w:rsidRPr="00177177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0171861F" w14:textId="297785A4" w:rsidR="00177177" w:rsidRPr="00811E76" w:rsidRDefault="00177177" w:rsidP="00177177">
            <w:pPr>
              <w:pStyle w:val="HTMLPreformatted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5" w:type="dxa"/>
          </w:tcPr>
          <w:p w14:paraId="39E36DB1" w14:textId="694E9C53" w:rsidR="00177177" w:rsidRPr="00811E76" w:rsidRDefault="00177177" w:rsidP="00177177">
            <w:pPr>
              <w:pStyle w:val="HTMLPreformatted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73BCF7DD" w14:textId="07CFFB64" w:rsidR="00177177" w:rsidRPr="00811E76" w:rsidRDefault="00177177" w:rsidP="00177177">
            <w:pPr>
              <w:pStyle w:val="HTMLPreformatted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762" w:type="dxa"/>
          </w:tcPr>
          <w:p w14:paraId="7C4FD620" w14:textId="576CF0D5" w:rsidR="00177177" w:rsidRPr="00811E76" w:rsidRDefault="00177177" w:rsidP="00177177">
            <w:pPr>
              <w:pStyle w:val="HTMLPreformatted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  <w:cs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1</w:t>
            </w:r>
          </w:p>
        </w:tc>
      </w:tr>
      <w:tr w:rsidR="00177177" w:rsidRPr="00811E76" w14:paraId="08337D97" w14:textId="77777777" w:rsidTr="001771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9D1F5E7" w14:textId="46533906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3</w:t>
            </w:r>
          </w:p>
        </w:tc>
        <w:tc>
          <w:tcPr>
            <w:tcW w:w="1685" w:type="dxa"/>
          </w:tcPr>
          <w:p w14:paraId="769EB59F" w14:textId="150EE087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6EECB9F6" w14:textId="085EFF1C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5" w:type="dxa"/>
          </w:tcPr>
          <w:p w14:paraId="7BE68B90" w14:textId="22B64C02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6F51C28D" w14:textId="468EAE43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  <w:cs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762" w:type="dxa"/>
          </w:tcPr>
          <w:p w14:paraId="2EA1973B" w14:textId="095FF466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2</w:t>
            </w:r>
          </w:p>
        </w:tc>
      </w:tr>
      <w:tr w:rsidR="00177177" w:rsidRPr="00811E76" w14:paraId="1EA9D055" w14:textId="77777777" w:rsidTr="001771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F3E9D6C" w14:textId="191E5886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4</w:t>
            </w:r>
          </w:p>
        </w:tc>
        <w:tc>
          <w:tcPr>
            <w:tcW w:w="1685" w:type="dxa"/>
          </w:tcPr>
          <w:p w14:paraId="64376E8C" w14:textId="76C865D2" w:rsidR="00177177" w:rsidRPr="00177177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177177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3D98D424" w14:textId="3DF1A720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5" w:type="dxa"/>
          </w:tcPr>
          <w:p w14:paraId="2B0F3668" w14:textId="5ED8CECB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01A6F8A5" w14:textId="3E82295F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762" w:type="dxa"/>
          </w:tcPr>
          <w:p w14:paraId="7D9D82A4" w14:textId="412F9870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3</w:t>
            </w:r>
          </w:p>
        </w:tc>
      </w:tr>
      <w:tr w:rsidR="00177177" w:rsidRPr="00811E76" w14:paraId="086222B8" w14:textId="77777777" w:rsidTr="001771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0E2019BC" w14:textId="3C36CC25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5</w:t>
            </w:r>
          </w:p>
        </w:tc>
        <w:tc>
          <w:tcPr>
            <w:tcW w:w="1685" w:type="dxa"/>
          </w:tcPr>
          <w:p w14:paraId="73AA0A64" w14:textId="00F70DC6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5D5DA366" w14:textId="6564048F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5" w:type="dxa"/>
          </w:tcPr>
          <w:p w14:paraId="6C5270AB" w14:textId="1A324360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31B9508D" w14:textId="7FF3D464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762" w:type="dxa"/>
          </w:tcPr>
          <w:p w14:paraId="2D53F170" w14:textId="59F7E10B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3</w:t>
            </w:r>
          </w:p>
        </w:tc>
      </w:tr>
      <w:tr w:rsidR="00177177" w:rsidRPr="00811E76" w14:paraId="524E0D7B" w14:textId="77777777" w:rsidTr="001771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B69FA3A" w14:textId="1D427B83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6</w:t>
            </w:r>
          </w:p>
        </w:tc>
        <w:tc>
          <w:tcPr>
            <w:tcW w:w="1685" w:type="dxa"/>
          </w:tcPr>
          <w:p w14:paraId="37DA95D5" w14:textId="20D8085F" w:rsidR="00177177" w:rsidRPr="00177177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177177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57B2CD91" w14:textId="3A5B43BD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5" w:type="dxa"/>
          </w:tcPr>
          <w:p w14:paraId="01850E91" w14:textId="6C36488B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688C90D0" w14:textId="415D3DF8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762" w:type="dxa"/>
          </w:tcPr>
          <w:p w14:paraId="739C67FB" w14:textId="15815377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4</w:t>
            </w:r>
          </w:p>
        </w:tc>
      </w:tr>
      <w:tr w:rsidR="00177177" w:rsidRPr="00811E76" w14:paraId="6223F652" w14:textId="77777777" w:rsidTr="001771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533F9A90" w14:textId="1A8922CA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7</w:t>
            </w:r>
          </w:p>
        </w:tc>
        <w:tc>
          <w:tcPr>
            <w:tcW w:w="1685" w:type="dxa"/>
          </w:tcPr>
          <w:p w14:paraId="634A7787" w14:textId="1AC5FB22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3AD85188" w14:textId="7B762C93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5" w:type="dxa"/>
          </w:tcPr>
          <w:p w14:paraId="17BC9FEE" w14:textId="7F98EB8D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3A5038EA" w14:textId="260E53CF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762" w:type="dxa"/>
          </w:tcPr>
          <w:p w14:paraId="32A43F7A" w14:textId="1D6BC85C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4</w:t>
            </w:r>
          </w:p>
        </w:tc>
      </w:tr>
      <w:tr w:rsidR="00177177" w:rsidRPr="00811E76" w14:paraId="2DC93AAB" w14:textId="77777777" w:rsidTr="001771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CAF9123" w14:textId="1A085CD4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lastRenderedPageBreak/>
              <w:t>8</w:t>
            </w:r>
          </w:p>
        </w:tc>
        <w:tc>
          <w:tcPr>
            <w:tcW w:w="1685" w:type="dxa"/>
          </w:tcPr>
          <w:p w14:paraId="18ADA12D" w14:textId="3840056E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580CF8B6" w14:textId="5AE42A3D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5" w:type="dxa"/>
          </w:tcPr>
          <w:p w14:paraId="04AE5542" w14:textId="5FA5267A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2F09711C" w14:textId="1B3A7425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762" w:type="dxa"/>
          </w:tcPr>
          <w:p w14:paraId="1845187D" w14:textId="4AF239E1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5</w:t>
            </w:r>
          </w:p>
        </w:tc>
      </w:tr>
      <w:tr w:rsidR="00177177" w:rsidRPr="00811E76" w14:paraId="19684D10" w14:textId="77777777" w:rsidTr="001771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5DF6B18" w14:textId="4DDDE265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9</w:t>
            </w:r>
          </w:p>
        </w:tc>
        <w:tc>
          <w:tcPr>
            <w:tcW w:w="1685" w:type="dxa"/>
          </w:tcPr>
          <w:p w14:paraId="1BDC81FF" w14:textId="0B1D2664" w:rsidR="00177177" w:rsidRPr="00177177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177177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7573DF3D" w14:textId="065F5C34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5" w:type="dxa"/>
          </w:tcPr>
          <w:p w14:paraId="79480B90" w14:textId="1360D850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5BF07C6F" w14:textId="45137FD5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762" w:type="dxa"/>
          </w:tcPr>
          <w:p w14:paraId="33E2A889" w14:textId="46C55CDE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5</w:t>
            </w:r>
          </w:p>
        </w:tc>
      </w:tr>
      <w:tr w:rsidR="00177177" w:rsidRPr="00811E76" w14:paraId="7CFE1DA1" w14:textId="77777777" w:rsidTr="001771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5F44883D" w14:textId="2B0C64DE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10</w:t>
            </w:r>
          </w:p>
        </w:tc>
        <w:tc>
          <w:tcPr>
            <w:tcW w:w="1685" w:type="dxa"/>
          </w:tcPr>
          <w:p w14:paraId="5161289E" w14:textId="785688E4" w:rsidR="00177177" w:rsidRPr="00177177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177177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17600C05" w14:textId="58A1BA0F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5" w:type="dxa"/>
          </w:tcPr>
          <w:p w14:paraId="5AB9CE64" w14:textId="61127A18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252FC379" w14:textId="3EB4EB45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762" w:type="dxa"/>
          </w:tcPr>
          <w:p w14:paraId="346AB713" w14:textId="1C8887CB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6</w:t>
            </w:r>
          </w:p>
        </w:tc>
      </w:tr>
      <w:tr w:rsidR="00177177" w:rsidRPr="00811E76" w14:paraId="39B955F6" w14:textId="77777777" w:rsidTr="001771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5E31DEC" w14:textId="450158F6" w:rsidR="00177177" w:rsidRPr="00177177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b w:val="0"/>
                <w:bCs w:val="0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11</w:t>
            </w:r>
          </w:p>
        </w:tc>
        <w:tc>
          <w:tcPr>
            <w:tcW w:w="1685" w:type="dxa"/>
          </w:tcPr>
          <w:p w14:paraId="3BC39F80" w14:textId="2ACE865F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5ACACEA2" w14:textId="55BD4EC2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5" w:type="dxa"/>
          </w:tcPr>
          <w:p w14:paraId="31661497" w14:textId="0E598FCA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3430A25F" w14:textId="77D357C2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762" w:type="dxa"/>
          </w:tcPr>
          <w:p w14:paraId="48D1F539" w14:textId="3CCE33BD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6</w:t>
            </w:r>
          </w:p>
        </w:tc>
      </w:tr>
      <w:tr w:rsidR="00177177" w:rsidRPr="00811E76" w14:paraId="424F92CA" w14:textId="77777777" w:rsidTr="001771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C83FE86" w14:textId="33E0D892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12</w:t>
            </w:r>
          </w:p>
        </w:tc>
        <w:tc>
          <w:tcPr>
            <w:tcW w:w="1685" w:type="dxa"/>
          </w:tcPr>
          <w:p w14:paraId="1623986F" w14:textId="5005A16F" w:rsidR="00177177" w:rsidRPr="00177177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177177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6E9B9A89" w14:textId="2A408B46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5" w:type="dxa"/>
          </w:tcPr>
          <w:p w14:paraId="62846D28" w14:textId="5EC7AA62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0D5C8D3F" w14:textId="032A2E1E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762" w:type="dxa"/>
          </w:tcPr>
          <w:p w14:paraId="32A36B13" w14:textId="4DA3ADF4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7</w:t>
            </w:r>
          </w:p>
        </w:tc>
      </w:tr>
      <w:tr w:rsidR="00177177" w:rsidRPr="00811E76" w14:paraId="1257F979" w14:textId="77777777" w:rsidTr="001771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FB39996" w14:textId="7F222DA9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13</w:t>
            </w:r>
          </w:p>
        </w:tc>
        <w:tc>
          <w:tcPr>
            <w:tcW w:w="1685" w:type="dxa"/>
          </w:tcPr>
          <w:p w14:paraId="654C2DE5" w14:textId="030EFEA3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3689A35A" w14:textId="098E95EA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5" w:type="dxa"/>
          </w:tcPr>
          <w:p w14:paraId="594C8285" w14:textId="6F9B3F64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67380573" w14:textId="5AD32B4E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762" w:type="dxa"/>
          </w:tcPr>
          <w:p w14:paraId="6B360483" w14:textId="1B5550BF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7</w:t>
            </w:r>
          </w:p>
        </w:tc>
      </w:tr>
      <w:tr w:rsidR="00177177" w:rsidRPr="00811E76" w14:paraId="2A5BA1AB" w14:textId="77777777" w:rsidTr="001771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7F4D855" w14:textId="474268D5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14</w:t>
            </w:r>
          </w:p>
        </w:tc>
        <w:tc>
          <w:tcPr>
            <w:tcW w:w="1685" w:type="dxa"/>
          </w:tcPr>
          <w:p w14:paraId="540A4F61" w14:textId="714B687C" w:rsidR="00177177" w:rsidRPr="00177177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177177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2A940D76" w14:textId="5D476297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5" w:type="dxa"/>
          </w:tcPr>
          <w:p w14:paraId="0CD53DD0" w14:textId="7CC3908E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6BB11526" w14:textId="023D0A77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762" w:type="dxa"/>
          </w:tcPr>
          <w:p w14:paraId="038542AD" w14:textId="33076077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8</w:t>
            </w:r>
          </w:p>
        </w:tc>
      </w:tr>
      <w:tr w:rsidR="00177177" w:rsidRPr="00811E76" w14:paraId="2B39197D" w14:textId="77777777" w:rsidTr="001771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FF69AC2" w14:textId="330C3D4D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15</w:t>
            </w:r>
          </w:p>
        </w:tc>
        <w:tc>
          <w:tcPr>
            <w:tcW w:w="1685" w:type="dxa"/>
          </w:tcPr>
          <w:p w14:paraId="1855E727" w14:textId="74F462DE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no</w:t>
            </w:r>
          </w:p>
        </w:tc>
        <w:tc>
          <w:tcPr>
            <w:tcW w:w="1686" w:type="dxa"/>
          </w:tcPr>
          <w:p w14:paraId="32918854" w14:textId="1F54A34E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5" w:type="dxa"/>
          </w:tcPr>
          <w:p w14:paraId="1427CB18" w14:textId="47A9CB06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55A7239F" w14:textId="0B12115B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762" w:type="dxa"/>
          </w:tcPr>
          <w:p w14:paraId="080E64AE" w14:textId="3D0C8E19" w:rsidR="00177177" w:rsidRPr="00811E76" w:rsidRDefault="00177177" w:rsidP="00177177">
            <w:pPr>
              <w:pStyle w:val="Monospace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9</w:t>
            </w:r>
          </w:p>
        </w:tc>
      </w:tr>
      <w:tr w:rsidR="00177177" w:rsidRPr="00811E76" w14:paraId="3639A0F6" w14:textId="77777777" w:rsidTr="001771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0D7B928" w14:textId="2E2EA979" w:rsidR="00177177" w:rsidRPr="00811E76" w:rsidRDefault="00177177" w:rsidP="00177177">
            <w:pPr>
              <w:pStyle w:val="Monospace"/>
              <w:jc w:val="center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  <w:t>16</w:t>
            </w:r>
          </w:p>
        </w:tc>
        <w:tc>
          <w:tcPr>
            <w:tcW w:w="1685" w:type="dxa"/>
          </w:tcPr>
          <w:p w14:paraId="4893A5AE" w14:textId="5E81DF26" w:rsidR="00177177" w:rsidRPr="00177177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color w:val="A78470" w:themeColor="text2" w:themeTint="99"/>
                <w:sz w:val="28"/>
                <w:szCs w:val="28"/>
              </w:rPr>
            </w:pPr>
            <w:r w:rsidRPr="00177177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6347D2CF" w14:textId="25115085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5" w:type="dxa"/>
          </w:tcPr>
          <w:p w14:paraId="556F3DCB" w14:textId="6DCA217A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686" w:type="dxa"/>
          </w:tcPr>
          <w:p w14:paraId="27A2727C" w14:textId="15A59440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A78470" w:themeColor="text2" w:themeTint="99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b/>
                <w:bCs/>
                <w:color w:val="000000" w:themeColor="text1"/>
                <w:sz w:val="28"/>
                <w:szCs w:val="28"/>
              </w:rPr>
              <w:t>yes</w:t>
            </w:r>
          </w:p>
        </w:tc>
        <w:tc>
          <w:tcPr>
            <w:tcW w:w="1762" w:type="dxa"/>
          </w:tcPr>
          <w:p w14:paraId="1E0EBB71" w14:textId="092BCB6F" w:rsidR="00177177" w:rsidRPr="00811E76" w:rsidRDefault="00177177" w:rsidP="00177177">
            <w:pPr>
              <w:pStyle w:val="Monospace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1E7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10</w:t>
            </w:r>
          </w:p>
        </w:tc>
      </w:tr>
    </w:tbl>
    <w:p w14:paraId="651F5073" w14:textId="77777777" w:rsidR="00E13091" w:rsidRPr="00811E76" w:rsidRDefault="00E13091" w:rsidP="00C147DE">
      <w:pPr>
        <w:rPr>
          <w:rFonts w:asciiTheme="minorHAnsi" w:hAnsiTheme="minorHAnsi" w:cstheme="minorHAnsi"/>
          <w:sz w:val="28"/>
          <w:szCs w:val="28"/>
        </w:rPr>
      </w:pPr>
    </w:p>
    <w:p w14:paraId="59BD975A" w14:textId="77E4CE8E" w:rsidR="00E13091" w:rsidRPr="00811E76" w:rsidRDefault="00E13091" w:rsidP="00C147DE">
      <w:pPr>
        <w:rPr>
          <w:rFonts w:asciiTheme="minorHAnsi" w:hAnsiTheme="minorHAnsi" w:cstheme="minorHAnsi"/>
          <w:sz w:val="28"/>
          <w:szCs w:val="28"/>
        </w:rPr>
      </w:pPr>
      <w:r w:rsidRPr="00811E76">
        <w:rPr>
          <w:rFonts w:hint="cs"/>
          <w:sz w:val="28"/>
          <w:szCs w:val="28"/>
          <w:cs/>
        </w:rPr>
        <w:t xml:space="preserve">ชุดทดสอบที่ </w:t>
      </w:r>
      <w:r w:rsidRPr="00811E76">
        <w:rPr>
          <w:sz w:val="28"/>
          <w:szCs w:val="28"/>
        </w:rPr>
        <w:t>2:</w:t>
      </w:r>
      <w:r w:rsidRPr="00811E76">
        <w:rPr>
          <w:rFonts w:hint="cs"/>
          <w:sz w:val="28"/>
          <w:szCs w:val="28"/>
          <w:cs/>
        </w:rPr>
        <w:t xml:space="preserve"> </w:t>
      </w:r>
      <w:r w:rsidRPr="00811E76">
        <w:rPr>
          <w:rFonts w:asciiTheme="minorHAnsi" w:hAnsiTheme="minorHAnsi" w:cstheme="minorHAnsi"/>
          <w:sz w:val="28"/>
          <w:szCs w:val="28"/>
          <w:cs/>
        </w:rPr>
        <w:t xml:space="preserve">ถ้าเรียงตะกร้าจากน้อยไปมากแล้ว จะมีน้ำหนักดังนี้ </w:t>
      </w:r>
      <w:r w:rsidRPr="00811E76">
        <w:rPr>
          <w:rFonts w:asciiTheme="minorHAnsi" w:hAnsiTheme="minorHAnsi" w:cstheme="minorHAnsi"/>
          <w:sz w:val="28"/>
          <w:szCs w:val="28"/>
        </w:rPr>
        <w:t xml:space="preserve">0, 7, 15, 18, 22, 25, 25, 26, 32, 33, 33, 40, 40, 41, 43, 44, 47, 48, 50, 51, 51, 58, 58, 59, 65, 66, 66, 69, 73, 76, 84 </w:t>
      </w:r>
      <w:r w:rsidRPr="00811E76">
        <w:rPr>
          <w:rFonts w:asciiTheme="minorHAnsi" w:hAnsiTheme="minorHAnsi" w:cstheme="minorHAnsi" w:hint="cs"/>
          <w:sz w:val="28"/>
          <w:szCs w:val="28"/>
          <w:cs/>
        </w:rPr>
        <w:t>และ</w:t>
      </w:r>
      <w:r w:rsidRPr="00811E76">
        <w:rPr>
          <w:rFonts w:asciiTheme="minorHAnsi" w:hAnsiTheme="minorHAnsi" w:cstheme="minorHAnsi"/>
          <w:sz w:val="28"/>
          <w:szCs w:val="28"/>
        </w:rPr>
        <w:t xml:space="preserve"> 91</w:t>
      </w:r>
    </w:p>
    <w:p w14:paraId="646E3F10" w14:textId="4C1BFC96" w:rsidR="00E13091" w:rsidRPr="00811E76" w:rsidRDefault="00E13091" w:rsidP="00C147DE">
      <w:pPr>
        <w:rPr>
          <w:rFonts w:asciiTheme="minorHAnsi" w:hAnsiTheme="minorHAnsi" w:cstheme="minorHAnsi"/>
          <w:sz w:val="28"/>
          <w:szCs w:val="28"/>
          <w:cs/>
        </w:rPr>
      </w:pPr>
      <w:r w:rsidRPr="00811E76">
        <w:rPr>
          <w:rFonts w:hint="cs"/>
          <w:sz w:val="28"/>
          <w:szCs w:val="28"/>
          <w:cs/>
        </w:rPr>
        <w:t xml:space="preserve">ชุดทดสอบที่ </w:t>
      </w:r>
      <w:r w:rsidRPr="00811E76">
        <w:rPr>
          <w:sz w:val="28"/>
          <w:szCs w:val="28"/>
        </w:rPr>
        <w:t>3:</w:t>
      </w:r>
      <w:r w:rsidRPr="00811E76">
        <w:rPr>
          <w:rFonts w:hint="cs"/>
          <w:sz w:val="28"/>
          <w:szCs w:val="28"/>
          <w:cs/>
        </w:rPr>
        <w:t xml:space="preserve"> </w:t>
      </w:r>
      <w:r w:rsidRPr="00811E76">
        <w:rPr>
          <w:rFonts w:asciiTheme="minorHAnsi" w:hAnsiTheme="minorHAnsi" w:cstheme="minorHAnsi"/>
          <w:sz w:val="28"/>
          <w:szCs w:val="28"/>
          <w:cs/>
        </w:rPr>
        <w:t xml:space="preserve">ถ้าเรียงตะกร้าจากน้อยไปมากแล้ว จะมีน้ำหนักดังนี้ </w:t>
      </w:r>
      <w:r w:rsidRPr="00811E76">
        <w:rPr>
          <w:rFonts w:asciiTheme="minorHAnsi" w:hAnsiTheme="minorHAnsi" w:cstheme="minorHAnsi"/>
          <w:sz w:val="28"/>
          <w:szCs w:val="28"/>
        </w:rPr>
        <w:t>0, 3, 4, 4, 5, 6, 7, 7, 8, 8, 8, 9, 9, 9, 10, 10, 10, 11, 11, 11, 12, 12, 12, 12, 13, 13, 13, 13, 13, 14, 14, 14, 14, 14, 15, 15, 15, 15, 15, 16, 16, 16, 16, 17, 17, 17, 17, 17, 17, 18, 18, 18, 18, 18, 18, 18, 19, 19, 19, 19, 19, 19, 20, 20, 20, 20, 21, 21, 21, 21, 21, 21, 22, 22, 22, 22, 22, 22, 22, 23, 23, 23, 23, 23, 23, 24, 24, 24, 24, 25, 25, 25, 25, 25, 26, 26, 26, 26, 26, 27, 27, 27, 27, 27, 28, 28, 28, 28, 29, 29, 29, 30, 30, 30, 31, 31, 31, 32, 32, 32, 33, 33, 34, 35, 36, 36, 37</w:t>
      </w:r>
      <w:r w:rsidRPr="00811E76">
        <w:rPr>
          <w:rFonts w:asciiTheme="minorHAnsi" w:hAnsiTheme="minorHAnsi" w:cstheme="minorHAnsi" w:hint="cs"/>
          <w:sz w:val="28"/>
          <w:szCs w:val="28"/>
          <w:cs/>
        </w:rPr>
        <w:t xml:space="preserve"> และ</w:t>
      </w:r>
      <w:r w:rsidRPr="00811E76">
        <w:rPr>
          <w:rFonts w:asciiTheme="minorHAnsi" w:hAnsiTheme="minorHAnsi" w:cstheme="minorHAnsi"/>
          <w:sz w:val="28"/>
          <w:szCs w:val="28"/>
        </w:rPr>
        <w:t xml:space="preserve"> 40</w:t>
      </w:r>
    </w:p>
    <w:p w14:paraId="4A4D9F57" w14:textId="77777777" w:rsidR="00F8315C" w:rsidRPr="00811E76" w:rsidRDefault="00F8315C" w:rsidP="00355B4A">
      <w:pPr>
        <w:pStyle w:val="Heading1"/>
        <w:rPr>
          <w:sz w:val="32"/>
          <w:szCs w:val="32"/>
        </w:rPr>
      </w:pPr>
      <w:r w:rsidRPr="00811E76">
        <w:rPr>
          <w:sz w:val="32"/>
          <w:szCs w:val="32"/>
          <w:cs/>
        </w:rPr>
        <w:t>เงื่อนไขชุดทดสอบ</w:t>
      </w:r>
    </w:p>
    <w:tbl>
      <w:tblPr>
        <w:tblStyle w:val="GridTable3-Accent1"/>
        <w:tblW w:w="0" w:type="auto"/>
        <w:tblInd w:w="-5" w:type="dxa"/>
        <w:tblLook w:val="04A0" w:firstRow="1" w:lastRow="0" w:firstColumn="1" w:lastColumn="0" w:noHBand="0" w:noVBand="1"/>
      </w:tblPr>
      <w:tblGrid>
        <w:gridCol w:w="3116"/>
        <w:gridCol w:w="6245"/>
      </w:tblGrid>
      <w:tr w:rsidR="00F8315C" w:rsidRPr="00811E76" w14:paraId="79B9EAFB" w14:textId="77777777" w:rsidTr="00F8315C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6245" w:type="dxa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16" w:type="dxa"/>
          </w:tcPr>
          <w:p w14:paraId="1EE6B67B" w14:textId="77777777" w:rsidR="00F8315C" w:rsidRPr="00811E76" w:rsidRDefault="00F8315C" w:rsidP="00F8315C">
            <w:pPr>
              <w:rPr>
                <w:rFonts w:hint="eastAsia"/>
                <w:b w:val="0"/>
                <w:bCs w:val="0"/>
                <w:i w:val="0"/>
                <w:iCs w:val="0"/>
                <w:sz w:val="28"/>
                <w:szCs w:val="28"/>
              </w:rPr>
            </w:pPr>
            <w:r w:rsidRPr="00811E76">
              <w:rPr>
                <w:b w:val="0"/>
                <w:bCs w:val="0"/>
                <w:i w:val="0"/>
                <w:iCs w:val="0"/>
                <w:sz w:val="28"/>
                <w:szCs w:val="28"/>
                <w:cs/>
              </w:rPr>
              <w:t>ลำดับชุดทดสอบ</w:t>
            </w:r>
          </w:p>
        </w:tc>
      </w:tr>
      <w:tr w:rsidR="00F8315C" w:rsidRPr="00811E76" w14:paraId="4C2B6A4D" w14:textId="77777777" w:rsidTr="00F83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C789737" w14:textId="22E50024" w:rsidR="00F8315C" w:rsidRPr="00811E76" w:rsidRDefault="00F8315C" w:rsidP="00F8315C">
            <w:pPr>
              <w:rPr>
                <w:rFonts w:hint="eastAsia"/>
                <w:i w:val="0"/>
                <w:iCs w:val="0"/>
                <w:sz w:val="32"/>
                <w:szCs w:val="32"/>
              </w:rPr>
            </w:pPr>
            <w:r w:rsidRPr="00811E76">
              <w:rPr>
                <w:i w:val="0"/>
                <w:iCs w:val="0"/>
                <w:sz w:val="32"/>
                <w:szCs w:val="32"/>
              </w:rPr>
              <w:t>1 (</w:t>
            </w:r>
            <w:r w:rsidR="00E13091" w:rsidRPr="00811E76">
              <w:rPr>
                <w:i w:val="0"/>
                <w:iCs w:val="0"/>
                <w:sz w:val="32"/>
                <w:szCs w:val="32"/>
              </w:rPr>
              <w:t>30</w:t>
            </w:r>
            <w:r w:rsidRPr="00811E76">
              <w:rPr>
                <w:i w:val="0"/>
                <w:iCs w:val="0"/>
                <w:sz w:val="32"/>
                <w:szCs w:val="32"/>
              </w:rPr>
              <w:t xml:space="preserve"> %)</w:t>
            </w:r>
          </w:p>
        </w:tc>
        <w:tc>
          <w:tcPr>
            <w:tcW w:w="6245" w:type="dxa"/>
          </w:tcPr>
          <w:p w14:paraId="694E18BB" w14:textId="40AC0CC5" w:rsidR="00F8315C" w:rsidRPr="00811E76" w:rsidRDefault="00000000" w:rsidP="00F83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≥2*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i-1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for all i from 2 to n</m:t>
                </m:r>
              </m:oMath>
            </m:oMathPara>
          </w:p>
        </w:tc>
      </w:tr>
      <w:tr w:rsidR="00F8315C" w:rsidRPr="00811E76" w14:paraId="583E6FD0" w14:textId="77777777" w:rsidTr="00F831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899FA31" w14:textId="1109A2CD" w:rsidR="00F8315C" w:rsidRPr="00811E76" w:rsidRDefault="00F8315C" w:rsidP="00F8315C">
            <w:pPr>
              <w:rPr>
                <w:rFonts w:hint="eastAsia"/>
                <w:i w:val="0"/>
                <w:iCs w:val="0"/>
                <w:sz w:val="32"/>
                <w:szCs w:val="32"/>
              </w:rPr>
            </w:pPr>
            <w:r w:rsidRPr="00811E76">
              <w:rPr>
                <w:i w:val="0"/>
                <w:iCs w:val="0"/>
                <w:sz w:val="32"/>
                <w:szCs w:val="32"/>
              </w:rPr>
              <w:t>2 (</w:t>
            </w:r>
            <w:r w:rsidR="00E13091" w:rsidRPr="00811E76">
              <w:rPr>
                <w:i w:val="0"/>
                <w:iCs w:val="0"/>
                <w:sz w:val="32"/>
                <w:szCs w:val="32"/>
              </w:rPr>
              <w:t>30</w:t>
            </w:r>
            <w:r w:rsidRPr="00811E76">
              <w:rPr>
                <w:i w:val="0"/>
                <w:iCs w:val="0"/>
                <w:sz w:val="32"/>
                <w:szCs w:val="32"/>
              </w:rPr>
              <w:t xml:space="preserve"> %)</w:t>
            </w:r>
          </w:p>
        </w:tc>
        <w:tc>
          <w:tcPr>
            <w:tcW w:w="6245" w:type="dxa"/>
          </w:tcPr>
          <w:p w14:paraId="06200B10" w14:textId="0FD59FD1" w:rsidR="00F8315C" w:rsidRPr="00811E76" w:rsidRDefault="00F8315C" w:rsidP="00F831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N≤15</m:t>
                </m:r>
              </m:oMath>
            </m:oMathPara>
          </w:p>
        </w:tc>
      </w:tr>
      <w:tr w:rsidR="00F8315C" w:rsidRPr="00811E76" w14:paraId="5776AF22" w14:textId="77777777" w:rsidTr="00F831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EA9BB4" w14:textId="1D20F194" w:rsidR="00F8315C" w:rsidRPr="00811E76" w:rsidRDefault="00E13091" w:rsidP="00F8315C">
            <w:pPr>
              <w:rPr>
                <w:rFonts w:hint="eastAsia"/>
                <w:i w:val="0"/>
                <w:iCs w:val="0"/>
                <w:sz w:val="32"/>
                <w:szCs w:val="32"/>
              </w:rPr>
            </w:pPr>
            <w:r w:rsidRPr="00811E76">
              <w:rPr>
                <w:i w:val="0"/>
                <w:iCs w:val="0"/>
                <w:sz w:val="32"/>
                <w:szCs w:val="32"/>
              </w:rPr>
              <w:t>3</w:t>
            </w:r>
            <w:r w:rsidR="00F8315C" w:rsidRPr="00811E76">
              <w:rPr>
                <w:i w:val="0"/>
                <w:iCs w:val="0"/>
                <w:sz w:val="32"/>
                <w:szCs w:val="32"/>
              </w:rPr>
              <w:t xml:space="preserve"> (100 %)</w:t>
            </w:r>
          </w:p>
        </w:tc>
        <w:tc>
          <w:tcPr>
            <w:tcW w:w="6245" w:type="dxa"/>
          </w:tcPr>
          <w:p w14:paraId="6C641B42" w14:textId="0F643177" w:rsidR="00F8315C" w:rsidRPr="00811E76" w:rsidRDefault="00F8315C" w:rsidP="00F831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8"/>
                <w:szCs w:val="28"/>
              </w:rPr>
            </w:pPr>
            <w:r w:rsidRPr="00811E76">
              <w:rPr>
                <w:rFonts w:hint="cs"/>
                <w:sz w:val="28"/>
                <w:szCs w:val="28"/>
                <w:cs/>
              </w:rPr>
              <w:t>ไม่มีเงื่อนไขเพิ่มเติม</w:t>
            </w:r>
            <w:r w:rsidRPr="00811E76">
              <w:rPr>
                <w:sz w:val="28"/>
                <w:szCs w:val="28"/>
              </w:rPr>
              <w:t xml:space="preserve"> </w:t>
            </w:r>
            <w:r w:rsidRPr="00811E76">
              <w:rPr>
                <w:rFonts w:hint="cs"/>
                <w:sz w:val="28"/>
                <w:szCs w:val="28"/>
                <w:cs/>
              </w:rPr>
              <w:t xml:space="preserve">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 xml:space="preserve">(N≤60,  K≤100,000, 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≤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9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oMath>
          </w:p>
        </w:tc>
      </w:tr>
    </w:tbl>
    <w:p w14:paraId="49089D87" w14:textId="77777777" w:rsidR="00A32DF6" w:rsidRPr="00811E76" w:rsidRDefault="00A32DF6" w:rsidP="00A32DF6">
      <w:pPr>
        <w:pStyle w:val="Heading1"/>
        <w:rPr>
          <w:sz w:val="32"/>
          <w:szCs w:val="32"/>
        </w:rPr>
      </w:pPr>
    </w:p>
    <w:p w14:paraId="7522F28D" w14:textId="48A6FB6F" w:rsidR="00F8315C" w:rsidRPr="00811E76" w:rsidRDefault="00F8315C" w:rsidP="00A32DF6">
      <w:pPr>
        <w:pStyle w:val="Heading1"/>
        <w:rPr>
          <w:sz w:val="32"/>
          <w:szCs w:val="32"/>
        </w:rPr>
      </w:pPr>
      <w:r w:rsidRPr="00811E76">
        <w:rPr>
          <w:sz w:val="32"/>
          <w:szCs w:val="32"/>
          <w:cs/>
        </w:rPr>
        <w:t>หมายเหตุ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3787E" w:rsidRPr="00811E76" w14:paraId="0CEBFAB4" w14:textId="77777777" w:rsidTr="001378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A4DB043" w14:textId="77777777" w:rsidR="0013787E" w:rsidRPr="00811E76" w:rsidRDefault="0013787E" w:rsidP="0013787E">
            <w:pPr>
              <w:jc w:val="center"/>
              <w:rPr>
                <w:rFonts w:hint="eastAsia"/>
                <w:sz w:val="28"/>
                <w:szCs w:val="28"/>
                <w:cs/>
              </w:rPr>
            </w:pPr>
            <w:r w:rsidRPr="00811E76">
              <w:rPr>
                <w:rFonts w:hint="cs"/>
                <w:sz w:val="28"/>
                <w:szCs w:val="28"/>
                <w:cs/>
              </w:rPr>
              <w:t>หัวข้อ</w:t>
            </w:r>
          </w:p>
        </w:tc>
        <w:tc>
          <w:tcPr>
            <w:tcW w:w="4675" w:type="dxa"/>
          </w:tcPr>
          <w:p w14:paraId="116FE68A" w14:textId="77777777" w:rsidR="0013787E" w:rsidRPr="00811E76" w:rsidRDefault="0013787E" w:rsidP="0013787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8"/>
                <w:szCs w:val="28"/>
              </w:rPr>
            </w:pPr>
            <w:r w:rsidRPr="00811E76">
              <w:rPr>
                <w:rFonts w:hint="cs"/>
                <w:sz w:val="28"/>
                <w:szCs w:val="28"/>
                <w:cs/>
              </w:rPr>
              <w:t>เงื่อนไข</w:t>
            </w:r>
          </w:p>
        </w:tc>
      </w:tr>
      <w:tr w:rsidR="0013787E" w:rsidRPr="00811E76" w14:paraId="1FAD27A9" w14:textId="77777777" w:rsidTr="00137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3FD7234" w14:textId="77777777" w:rsidR="0013787E" w:rsidRPr="00811E76" w:rsidRDefault="0013787E" w:rsidP="0013787E">
            <w:pPr>
              <w:rPr>
                <w:rFonts w:hint="eastAsia"/>
                <w:b w:val="0"/>
                <w:bCs w:val="0"/>
                <w:sz w:val="28"/>
                <w:szCs w:val="28"/>
              </w:rPr>
            </w:pPr>
            <w:r w:rsidRPr="00811E76">
              <w:rPr>
                <w:b w:val="0"/>
                <w:bCs w:val="0"/>
                <w:sz w:val="28"/>
                <w:szCs w:val="28"/>
                <w:cs/>
              </w:rPr>
              <w:t>ข้อมูล</w:t>
            </w:r>
            <w:r w:rsidRPr="00811E76">
              <w:rPr>
                <w:rFonts w:hint="cs"/>
                <w:b w:val="0"/>
                <w:bCs w:val="0"/>
                <w:sz w:val="28"/>
                <w:szCs w:val="28"/>
                <w:cs/>
              </w:rPr>
              <w:t>นำเข้า</w:t>
            </w:r>
          </w:p>
        </w:tc>
        <w:tc>
          <w:tcPr>
            <w:tcW w:w="4675" w:type="dxa"/>
          </w:tcPr>
          <w:p w14:paraId="3D13122D" w14:textId="77777777" w:rsidR="0013787E" w:rsidRPr="00811E76" w:rsidRDefault="004145C6" w:rsidP="001378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8"/>
                <w:szCs w:val="28"/>
              </w:rPr>
            </w:pPr>
            <w:r w:rsidRPr="00811E76">
              <w:rPr>
                <w:sz w:val="28"/>
                <w:szCs w:val="28"/>
              </w:rPr>
              <w:t>Standard Input (</w:t>
            </w:r>
            <w:r w:rsidRPr="00811E76">
              <w:rPr>
                <w:rFonts w:hint="cs"/>
                <w:sz w:val="28"/>
                <w:szCs w:val="28"/>
                <w:cs/>
              </w:rPr>
              <w:t>คีย์บอร์ด</w:t>
            </w:r>
            <w:r w:rsidRPr="00811E76">
              <w:rPr>
                <w:sz w:val="28"/>
                <w:szCs w:val="28"/>
              </w:rPr>
              <w:t>)</w:t>
            </w:r>
          </w:p>
        </w:tc>
      </w:tr>
      <w:tr w:rsidR="0013787E" w:rsidRPr="00811E76" w14:paraId="15974558" w14:textId="77777777" w:rsidTr="001378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D733AB" w14:textId="77777777" w:rsidR="0013787E" w:rsidRPr="00811E76" w:rsidRDefault="0013787E" w:rsidP="0013787E">
            <w:pPr>
              <w:rPr>
                <w:rFonts w:hint="eastAsia"/>
                <w:b w:val="0"/>
                <w:bCs w:val="0"/>
                <w:sz w:val="28"/>
                <w:szCs w:val="28"/>
              </w:rPr>
            </w:pPr>
            <w:r w:rsidRPr="00811E76">
              <w:rPr>
                <w:rFonts w:hint="cs"/>
                <w:b w:val="0"/>
                <w:bCs w:val="0"/>
                <w:sz w:val="28"/>
                <w:szCs w:val="28"/>
                <w:cs/>
              </w:rPr>
              <w:t>ข้อมูลส่งออก</w:t>
            </w:r>
          </w:p>
        </w:tc>
        <w:tc>
          <w:tcPr>
            <w:tcW w:w="4675" w:type="dxa"/>
          </w:tcPr>
          <w:p w14:paraId="6AE60694" w14:textId="77777777" w:rsidR="0013787E" w:rsidRPr="00811E76" w:rsidRDefault="004145C6" w:rsidP="001378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8"/>
                <w:szCs w:val="28"/>
              </w:rPr>
            </w:pPr>
            <w:r w:rsidRPr="00811E76">
              <w:rPr>
                <w:sz w:val="28"/>
                <w:szCs w:val="28"/>
              </w:rPr>
              <w:t>Standard Output (</w:t>
            </w:r>
            <w:r w:rsidRPr="00811E76">
              <w:rPr>
                <w:rFonts w:hint="cs"/>
                <w:sz w:val="28"/>
                <w:szCs w:val="28"/>
                <w:cs/>
              </w:rPr>
              <w:t>จอภาพ</w:t>
            </w:r>
            <w:r w:rsidRPr="00811E76">
              <w:rPr>
                <w:sz w:val="28"/>
                <w:szCs w:val="28"/>
              </w:rPr>
              <w:t>)</w:t>
            </w:r>
          </w:p>
        </w:tc>
      </w:tr>
      <w:tr w:rsidR="0013787E" w:rsidRPr="00811E76" w14:paraId="79A39419" w14:textId="77777777" w:rsidTr="00137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74BF1E5" w14:textId="77777777" w:rsidR="0013787E" w:rsidRPr="00811E76" w:rsidRDefault="004145C6" w:rsidP="0013787E">
            <w:pPr>
              <w:rPr>
                <w:rFonts w:hint="eastAsia"/>
                <w:b w:val="0"/>
                <w:bCs w:val="0"/>
                <w:sz w:val="28"/>
                <w:szCs w:val="28"/>
              </w:rPr>
            </w:pPr>
            <w:r w:rsidRPr="00811E76">
              <w:rPr>
                <w:rFonts w:hint="cs"/>
                <w:b w:val="0"/>
                <w:bCs w:val="0"/>
                <w:sz w:val="28"/>
                <w:szCs w:val="28"/>
                <w:cs/>
              </w:rPr>
              <w:t>ระยะเวลาสูงสุดที่ใช้ในการประมวลผล</w:t>
            </w:r>
          </w:p>
        </w:tc>
        <w:tc>
          <w:tcPr>
            <w:tcW w:w="4675" w:type="dxa"/>
          </w:tcPr>
          <w:p w14:paraId="678BCF7B" w14:textId="561505E7" w:rsidR="0013787E" w:rsidRPr="00811E76" w:rsidRDefault="00BD21CA" w:rsidP="001378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8"/>
                <w:szCs w:val="28"/>
                <w:cs/>
              </w:rPr>
            </w:pPr>
            <w:r>
              <w:rPr>
                <w:color w:val="000000" w:themeColor="text1"/>
                <w:sz w:val="28"/>
                <w:szCs w:val="28"/>
              </w:rPr>
              <w:t>6</w:t>
            </w:r>
            <w:r w:rsidR="004145C6" w:rsidRPr="00811E76">
              <w:rPr>
                <w:color w:val="000000" w:themeColor="text1"/>
                <w:sz w:val="28"/>
                <w:szCs w:val="28"/>
              </w:rPr>
              <w:t xml:space="preserve"> </w:t>
            </w:r>
            <w:r w:rsidR="004145C6" w:rsidRPr="00811E76">
              <w:rPr>
                <w:rFonts w:hint="cs"/>
                <w:color w:val="000000" w:themeColor="text1"/>
                <w:sz w:val="28"/>
                <w:szCs w:val="28"/>
                <w:cs/>
              </w:rPr>
              <w:t>วินาที</w:t>
            </w:r>
          </w:p>
        </w:tc>
      </w:tr>
      <w:tr w:rsidR="0013787E" w:rsidRPr="00811E76" w14:paraId="401817BA" w14:textId="77777777" w:rsidTr="001378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3756AF0" w14:textId="77777777" w:rsidR="0013787E" w:rsidRPr="00811E76" w:rsidRDefault="004145C6" w:rsidP="0013787E">
            <w:pPr>
              <w:rPr>
                <w:rFonts w:hint="eastAsia"/>
                <w:b w:val="0"/>
                <w:bCs w:val="0"/>
                <w:sz w:val="28"/>
                <w:szCs w:val="28"/>
              </w:rPr>
            </w:pPr>
            <w:r w:rsidRPr="00811E76">
              <w:rPr>
                <w:rFonts w:hint="cs"/>
                <w:b w:val="0"/>
                <w:bCs w:val="0"/>
                <w:sz w:val="28"/>
                <w:szCs w:val="28"/>
                <w:cs/>
              </w:rPr>
              <w:t>หน่วยความจำสูงสุดที่ใช้ในการประมวลผล</w:t>
            </w:r>
          </w:p>
        </w:tc>
        <w:tc>
          <w:tcPr>
            <w:tcW w:w="4675" w:type="dxa"/>
          </w:tcPr>
          <w:p w14:paraId="1A94233A" w14:textId="6F566D00" w:rsidR="0013787E" w:rsidRPr="00811E76" w:rsidRDefault="00E13091" w:rsidP="001378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8"/>
                <w:szCs w:val="28"/>
              </w:rPr>
            </w:pPr>
            <w:r w:rsidRPr="00811E76">
              <w:rPr>
                <w:color w:val="000000" w:themeColor="text1"/>
                <w:sz w:val="28"/>
                <w:szCs w:val="28"/>
              </w:rPr>
              <w:t>1024</w:t>
            </w:r>
            <w:r w:rsidR="00610891" w:rsidRPr="00811E76">
              <w:rPr>
                <w:color w:val="000000" w:themeColor="text1"/>
                <w:sz w:val="28"/>
                <w:szCs w:val="28"/>
              </w:rPr>
              <w:t xml:space="preserve"> MB</w:t>
            </w:r>
          </w:p>
        </w:tc>
      </w:tr>
      <w:tr w:rsidR="0013787E" w:rsidRPr="00811E76" w14:paraId="085B2AFF" w14:textId="77777777" w:rsidTr="001378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530220" w14:textId="77777777" w:rsidR="0013787E" w:rsidRPr="00811E76" w:rsidRDefault="004145C6" w:rsidP="0013787E">
            <w:pPr>
              <w:rPr>
                <w:rFonts w:hint="eastAsia"/>
                <w:b w:val="0"/>
                <w:bCs w:val="0"/>
                <w:sz w:val="28"/>
                <w:szCs w:val="28"/>
              </w:rPr>
            </w:pPr>
            <w:r w:rsidRPr="00811E76">
              <w:rPr>
                <w:rFonts w:hint="cs"/>
                <w:b w:val="0"/>
                <w:bCs w:val="0"/>
                <w:sz w:val="28"/>
                <w:szCs w:val="28"/>
                <w:cs/>
              </w:rPr>
              <w:t>คะแนนสูงสุดของโจทย์</w:t>
            </w:r>
          </w:p>
        </w:tc>
        <w:tc>
          <w:tcPr>
            <w:tcW w:w="4675" w:type="dxa"/>
          </w:tcPr>
          <w:p w14:paraId="4685715F" w14:textId="77777777" w:rsidR="0013787E" w:rsidRPr="00811E76" w:rsidRDefault="00610891" w:rsidP="001378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8"/>
                <w:szCs w:val="28"/>
                <w:cs/>
              </w:rPr>
            </w:pPr>
            <w:r w:rsidRPr="00811E76">
              <w:rPr>
                <w:sz w:val="28"/>
                <w:szCs w:val="28"/>
              </w:rPr>
              <w:t xml:space="preserve">100 </w:t>
            </w:r>
            <w:r w:rsidRPr="00811E76">
              <w:rPr>
                <w:rFonts w:hint="cs"/>
                <w:sz w:val="28"/>
                <w:szCs w:val="28"/>
                <w:cs/>
              </w:rPr>
              <w:t>คะแนน</w:t>
            </w:r>
          </w:p>
        </w:tc>
      </w:tr>
      <w:tr w:rsidR="004145C6" w:rsidRPr="00811E76" w14:paraId="5F29310A" w14:textId="77777777" w:rsidTr="0013787E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C8D382D" w14:textId="77777777" w:rsidR="004145C6" w:rsidRPr="00811E76" w:rsidRDefault="004145C6" w:rsidP="0013787E">
            <w:pPr>
              <w:rPr>
                <w:rFonts w:hint="eastAsia"/>
                <w:b w:val="0"/>
                <w:bCs w:val="0"/>
                <w:sz w:val="28"/>
                <w:szCs w:val="28"/>
                <w:cs/>
              </w:rPr>
            </w:pPr>
            <w:r w:rsidRPr="00811E76">
              <w:rPr>
                <w:rFonts w:hint="cs"/>
                <w:b w:val="0"/>
                <w:bCs w:val="0"/>
                <w:sz w:val="28"/>
                <w:szCs w:val="28"/>
                <w:cs/>
              </w:rPr>
              <w:t>เงื่อนไขการรันโปรแกรม</w:t>
            </w:r>
          </w:p>
        </w:tc>
        <w:tc>
          <w:tcPr>
            <w:tcW w:w="4675" w:type="dxa"/>
          </w:tcPr>
          <w:p w14:paraId="40B0F163" w14:textId="77777777" w:rsidR="004145C6" w:rsidRPr="00811E76" w:rsidRDefault="00610891" w:rsidP="001378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28"/>
                <w:szCs w:val="28"/>
              </w:rPr>
            </w:pPr>
            <w:r w:rsidRPr="00811E76">
              <w:rPr>
                <w:rFonts w:hint="cs"/>
                <w:sz w:val="28"/>
                <w:szCs w:val="28"/>
                <w:cs/>
              </w:rPr>
              <w:t>โปรแกรมจะต้องคอมไพล์ผ่าน</w:t>
            </w:r>
          </w:p>
        </w:tc>
      </w:tr>
    </w:tbl>
    <w:p w14:paraId="7713AB7E" w14:textId="77777777" w:rsidR="00A32DF6" w:rsidRPr="00811E76" w:rsidRDefault="00A32DF6" w:rsidP="00C147DE">
      <w:pPr>
        <w:rPr>
          <w:rFonts w:hint="eastAsia"/>
          <w:sz w:val="28"/>
          <w:szCs w:val="28"/>
        </w:rPr>
      </w:pPr>
    </w:p>
    <w:p w14:paraId="2891BFF2" w14:textId="77777777" w:rsidR="00610891" w:rsidRPr="00811E76" w:rsidRDefault="00610891" w:rsidP="00610891">
      <w:pPr>
        <w:pStyle w:val="Heading1"/>
        <w:rPr>
          <w:sz w:val="32"/>
          <w:szCs w:val="32"/>
        </w:rPr>
      </w:pPr>
      <w:r w:rsidRPr="00811E76">
        <w:rPr>
          <w:rFonts w:hint="cs"/>
          <w:sz w:val="32"/>
          <w:szCs w:val="32"/>
          <w:cs/>
        </w:rPr>
        <w:lastRenderedPageBreak/>
        <w:t xml:space="preserve">ข้อกำหนดอื่น ๆ </w:t>
      </w:r>
    </w:p>
    <w:p w14:paraId="7A7D7F67" w14:textId="77777777" w:rsidR="00610891" w:rsidRPr="00811E76" w:rsidRDefault="00610891" w:rsidP="00610891">
      <w:pPr>
        <w:rPr>
          <w:rFonts w:hint="eastAsia"/>
          <w:sz w:val="28"/>
          <w:szCs w:val="28"/>
        </w:rPr>
      </w:pPr>
      <w:r w:rsidRPr="00811E76">
        <w:rPr>
          <w:sz w:val="28"/>
          <w:szCs w:val="28"/>
          <w:cs/>
        </w:rPr>
        <w:tab/>
        <w:t>ผู้เข้าแข่งขันต้องระบุชื่อแฟ้มข้อมูลและส่วนหัวของโปรแกรมให้สอดคล้องกับภาษาและคอมไพเลอร์ที่ใช้ ดังนี้</w:t>
      </w:r>
    </w:p>
    <w:tbl>
      <w:tblPr>
        <w:tblStyle w:val="GridTable4-Accent1"/>
        <w:tblW w:w="9476" w:type="dxa"/>
        <w:tblLook w:val="04A0" w:firstRow="1" w:lastRow="0" w:firstColumn="1" w:lastColumn="0" w:noHBand="0" w:noVBand="1"/>
      </w:tblPr>
      <w:tblGrid>
        <w:gridCol w:w="9476"/>
      </w:tblGrid>
      <w:tr w:rsidR="001C171D" w14:paraId="3E78AF61" w14:textId="77777777" w:rsidTr="001C1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76" w:type="dxa"/>
          </w:tcPr>
          <w:p w14:paraId="3B8D801D" w14:textId="77777777" w:rsidR="001C171D" w:rsidRDefault="001C171D" w:rsidP="001C171D">
            <w:pPr>
              <w:pStyle w:val="BigNormal"/>
              <w:jc w:val="center"/>
            </w:pPr>
            <w:r>
              <w:rPr>
                <w:rFonts w:hint="cs"/>
                <w:cs/>
              </w:rPr>
              <w:t xml:space="preserve">ภาษา </w:t>
            </w:r>
            <w:r>
              <w:t>C</w:t>
            </w:r>
          </w:p>
        </w:tc>
      </w:tr>
      <w:tr w:rsidR="001C171D" w14:paraId="0E6F6A5C" w14:textId="77777777" w:rsidTr="001C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76" w:type="dxa"/>
          </w:tcPr>
          <w:p w14:paraId="36ECE3B9" w14:textId="77777777" w:rsidR="001C171D" w:rsidRPr="001C171D" w:rsidRDefault="001C171D" w:rsidP="00610891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>/*</w:t>
            </w:r>
          </w:p>
          <w:p w14:paraId="38E8EEA0" w14:textId="11C83B35" w:rsidR="001C171D" w:rsidRPr="001C171D" w:rsidRDefault="001C171D" w:rsidP="00610891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 xml:space="preserve">TASK: </w:t>
            </w:r>
            <w:proofErr w:type="spellStart"/>
            <w:r w:rsidR="00811E76" w:rsidRPr="00811E76">
              <w:rPr>
                <w:b w:val="0"/>
                <w:bCs w:val="0"/>
                <w:color w:val="000000" w:themeColor="text1"/>
              </w:rPr>
              <w:t>TeeNuengMaiWai</w:t>
            </w:r>
            <w:r w:rsidRPr="00E13091">
              <w:rPr>
                <w:b w:val="0"/>
                <w:bCs w:val="0"/>
                <w:color w:val="000000" w:themeColor="text1"/>
              </w:rPr>
              <w:t>.c</w:t>
            </w:r>
            <w:proofErr w:type="spellEnd"/>
          </w:p>
          <w:p w14:paraId="5B172F5D" w14:textId="77777777" w:rsidR="001C171D" w:rsidRPr="001C171D" w:rsidRDefault="001C171D" w:rsidP="00610891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>LANG: C</w:t>
            </w:r>
          </w:p>
          <w:p w14:paraId="2380E851" w14:textId="77777777" w:rsidR="001C171D" w:rsidRDefault="001C171D" w:rsidP="00610891">
            <w:pPr>
              <w:pStyle w:val="Monospace"/>
            </w:pPr>
            <w:r w:rsidRPr="001C171D">
              <w:rPr>
                <w:b w:val="0"/>
                <w:bCs w:val="0"/>
              </w:rPr>
              <w:t xml:space="preserve">AUTHOR: </w:t>
            </w:r>
            <w:proofErr w:type="spellStart"/>
            <w:r w:rsidRPr="001C171D">
              <w:rPr>
                <w:b w:val="0"/>
                <w:bCs w:val="0"/>
              </w:rPr>
              <w:t>YourName</w:t>
            </w:r>
            <w:proofErr w:type="spellEnd"/>
            <w:r w:rsidRPr="001C171D">
              <w:rPr>
                <w:b w:val="0"/>
                <w:bCs w:val="0"/>
              </w:rPr>
              <w:t xml:space="preserve"> </w:t>
            </w:r>
            <w:proofErr w:type="spellStart"/>
            <w:r w:rsidRPr="001C171D">
              <w:rPr>
                <w:b w:val="0"/>
                <w:bCs w:val="0"/>
              </w:rPr>
              <w:t>YourLastName</w:t>
            </w:r>
            <w:proofErr w:type="spellEnd"/>
            <w:r>
              <w:rPr>
                <w:b w:val="0"/>
                <w:bCs w:val="0"/>
              </w:rPr>
              <w:t xml:space="preserve"> (</w:t>
            </w:r>
            <w:proofErr w:type="spellStart"/>
            <w:r>
              <w:rPr>
                <w:b w:val="0"/>
                <w:bCs w:val="0"/>
              </w:rPr>
              <w:t>SchoolName</w:t>
            </w:r>
            <w:proofErr w:type="spellEnd"/>
            <w:r>
              <w:rPr>
                <w:b w:val="0"/>
                <w:bCs w:val="0"/>
              </w:rPr>
              <w:t>)</w:t>
            </w:r>
          </w:p>
          <w:p w14:paraId="235D23A0" w14:textId="77777777" w:rsidR="001C171D" w:rsidRPr="001C171D" w:rsidRDefault="001C171D" w:rsidP="00610891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 xml:space="preserve">Center: </w:t>
            </w:r>
            <w:proofErr w:type="spellStart"/>
            <w:r w:rsidRPr="001C171D">
              <w:rPr>
                <w:b w:val="0"/>
                <w:bCs w:val="0"/>
              </w:rPr>
              <w:t>YourCenter</w:t>
            </w:r>
            <w:proofErr w:type="spellEnd"/>
          </w:p>
          <w:p w14:paraId="472C6D71" w14:textId="77777777" w:rsidR="001C171D" w:rsidRDefault="001C171D" w:rsidP="00610891">
            <w:pPr>
              <w:pStyle w:val="Monospace"/>
            </w:pPr>
            <w:r w:rsidRPr="001C171D">
              <w:rPr>
                <w:b w:val="0"/>
                <w:bCs w:val="0"/>
              </w:rPr>
              <w:t>*/</w:t>
            </w:r>
          </w:p>
        </w:tc>
      </w:tr>
      <w:tr w:rsidR="001C171D" w14:paraId="10BE7A8A" w14:textId="77777777" w:rsidTr="001C171D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76" w:type="dxa"/>
            <w:shd w:val="clear" w:color="auto" w:fill="FF851B" w:themeFill="accent1"/>
          </w:tcPr>
          <w:p w14:paraId="63500AE2" w14:textId="77777777" w:rsidR="001C171D" w:rsidRPr="001C171D" w:rsidRDefault="001C171D" w:rsidP="001C171D">
            <w:pPr>
              <w:pStyle w:val="BigNormal"/>
              <w:jc w:val="center"/>
              <w:rPr>
                <w:b/>
                <w:bCs/>
              </w:rPr>
            </w:pPr>
            <w:r>
              <w:rPr>
                <w:rFonts w:hint="cs"/>
                <w:cs/>
              </w:rPr>
              <w:t xml:space="preserve">ภาษา </w:t>
            </w:r>
            <w:r>
              <w:t>C++</w:t>
            </w:r>
          </w:p>
        </w:tc>
      </w:tr>
      <w:tr w:rsidR="001C171D" w14:paraId="1474A29A" w14:textId="77777777" w:rsidTr="001C1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76" w:type="dxa"/>
          </w:tcPr>
          <w:p w14:paraId="766FABF6" w14:textId="77777777" w:rsidR="001C171D" w:rsidRPr="001C171D" w:rsidRDefault="001C171D" w:rsidP="001C171D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>/*</w:t>
            </w:r>
          </w:p>
          <w:p w14:paraId="35250689" w14:textId="4EC2330A" w:rsidR="001C171D" w:rsidRPr="001C171D" w:rsidRDefault="001C171D" w:rsidP="001C171D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 xml:space="preserve">TASK: </w:t>
            </w:r>
            <w:r w:rsidR="00811E76" w:rsidRPr="00811E76">
              <w:rPr>
                <w:b w:val="0"/>
                <w:bCs w:val="0"/>
                <w:color w:val="000000" w:themeColor="text1"/>
              </w:rPr>
              <w:t>TeeNuengMaiWai</w:t>
            </w:r>
            <w:r w:rsidRPr="00E13091">
              <w:rPr>
                <w:b w:val="0"/>
                <w:bCs w:val="0"/>
                <w:color w:val="000000" w:themeColor="text1"/>
              </w:rPr>
              <w:t>.cpp</w:t>
            </w:r>
          </w:p>
          <w:p w14:paraId="68788D82" w14:textId="77777777" w:rsidR="001C171D" w:rsidRPr="001C171D" w:rsidRDefault="001C171D" w:rsidP="001C171D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>LANG: C++</w:t>
            </w:r>
          </w:p>
          <w:p w14:paraId="73D9A8F6" w14:textId="77777777" w:rsidR="001C171D" w:rsidRPr="001C171D" w:rsidRDefault="001C171D" w:rsidP="001C171D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 xml:space="preserve">AUTHOR: </w:t>
            </w:r>
            <w:proofErr w:type="spellStart"/>
            <w:r w:rsidRPr="001C171D">
              <w:rPr>
                <w:b w:val="0"/>
                <w:bCs w:val="0"/>
              </w:rPr>
              <w:t>YourName</w:t>
            </w:r>
            <w:proofErr w:type="spellEnd"/>
            <w:r w:rsidRPr="001C171D">
              <w:rPr>
                <w:b w:val="0"/>
                <w:bCs w:val="0"/>
              </w:rPr>
              <w:t xml:space="preserve"> </w:t>
            </w:r>
            <w:proofErr w:type="spellStart"/>
            <w:r w:rsidRPr="001C171D">
              <w:rPr>
                <w:b w:val="0"/>
                <w:bCs w:val="0"/>
              </w:rPr>
              <w:t>YourLastName</w:t>
            </w:r>
            <w:proofErr w:type="spellEnd"/>
            <w:r>
              <w:rPr>
                <w:b w:val="0"/>
                <w:bCs w:val="0"/>
              </w:rPr>
              <w:t xml:space="preserve"> (</w:t>
            </w:r>
            <w:proofErr w:type="spellStart"/>
            <w:r>
              <w:rPr>
                <w:b w:val="0"/>
                <w:bCs w:val="0"/>
              </w:rPr>
              <w:t>SchoolName</w:t>
            </w:r>
            <w:proofErr w:type="spellEnd"/>
            <w:r>
              <w:rPr>
                <w:b w:val="0"/>
                <w:bCs w:val="0"/>
              </w:rPr>
              <w:t>)</w:t>
            </w:r>
          </w:p>
          <w:p w14:paraId="0033E56D" w14:textId="77777777" w:rsidR="001C171D" w:rsidRPr="001C171D" w:rsidRDefault="001C171D" w:rsidP="001C171D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 xml:space="preserve">Center: </w:t>
            </w:r>
            <w:proofErr w:type="spellStart"/>
            <w:r w:rsidRPr="001C171D">
              <w:rPr>
                <w:b w:val="0"/>
                <w:bCs w:val="0"/>
              </w:rPr>
              <w:t>YourCenter</w:t>
            </w:r>
            <w:proofErr w:type="spellEnd"/>
          </w:p>
          <w:p w14:paraId="61F5240B" w14:textId="77777777" w:rsidR="001C171D" w:rsidRPr="001C171D" w:rsidRDefault="001C171D" w:rsidP="001C171D">
            <w:pPr>
              <w:pStyle w:val="Monospace"/>
              <w:rPr>
                <w:b w:val="0"/>
                <w:bCs w:val="0"/>
              </w:rPr>
            </w:pPr>
            <w:r w:rsidRPr="001C171D">
              <w:rPr>
                <w:b w:val="0"/>
                <w:bCs w:val="0"/>
              </w:rPr>
              <w:t>*/</w:t>
            </w:r>
          </w:p>
        </w:tc>
      </w:tr>
    </w:tbl>
    <w:p w14:paraId="5112E5B1" w14:textId="77777777" w:rsidR="00462638" w:rsidRPr="00575299" w:rsidRDefault="00462638" w:rsidP="009112EF">
      <w:pPr>
        <w:rPr>
          <w:rFonts w:hint="eastAsia"/>
        </w:rPr>
      </w:pPr>
    </w:p>
    <w:sectPr w:rsidR="00462638" w:rsidRPr="005752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79FC0242-A4C6-3448-9C9E-9F6C04AF0BD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657D473-3132-554B-BC98-1F7749F0247C}"/>
    <w:embedBold r:id="rId3" w:fontKey="{7C17C33D-5A44-464D-B877-55F80B906108}"/>
    <w:embedItalic r:id="rId4" w:fontKey="{126C5C43-DE0F-F149-94B9-36C8324E2F3C}"/>
    <w:embedBoldItalic r:id="rId5" w:fontKey="{B784F305-CFE0-0548-B4D8-405A627A0CA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6CF42E7B-7A1D-B34E-AACC-E5B5FF41F72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2234C9F5-09E5-9C4F-A08D-A80ABE3FFDE1}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arabun Light">
    <w:altName w:val="Browallia New"/>
    <w:panose1 w:val="00000400000000000000"/>
    <w:charset w:val="00"/>
    <w:family w:val="auto"/>
    <w:pitch w:val="default"/>
  </w:font>
  <w:font w:name="Sarabun">
    <w:altName w:val="Browallia New"/>
    <w:panose1 w:val="00000500000000000000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372AA930-74B3-494E-BAA8-731541F10214}"/>
    <w:embedBold r:id="rId18" w:fontKey="{2D4840C1-820E-5344-BAD3-79FEA183955C}"/>
    <w:embedItalic r:id="rId19" w:fontKey="{40CB7B43-BB48-1948-94DC-14A32EB136C6}"/>
    <w:embedBoldItalic r:id="rId20" w:fontKey="{1C93D096-249C-B24F-AAF6-163F0C2E6D12}"/>
  </w:font>
  <w:font w:name="851H-kktt">
    <w:panose1 w:val="020B0604020202020204"/>
    <w:charset w:val="80"/>
    <w:family w:val="auto"/>
    <w:pitch w:val="variable"/>
    <w:sig w:usb0="A00002BF" w:usb1="68C7FCFB" w:usb2="00000010" w:usb3="00000000" w:csb0="0002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1" w:fontKey="{E368DB3B-4296-4B4C-8E94-9B3C1B3D6390}"/>
    <w:embedBold r:id="rId22" w:fontKey="{FCE9B62E-0A63-4C47-94A5-32EB8B842906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3" w:fontKey="{500651C8-3862-FA49-BB45-345ED2878A9B}"/>
    <w:embedItalic r:id="rId24" w:fontKey="{BE89AEC5-BED9-9A4B-973B-B3521AD4B852}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  <w:embedRegular r:id="rId25" w:fontKey="{476CE5F8-EEC4-654D-BEC0-FAC84373D992}"/>
    <w:embedBold r:id="rId26" w:fontKey="{DC7F9527-DBFB-BD44-8F3E-3274CA8CC40E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B807FA"/>
    <w:multiLevelType w:val="hybridMultilevel"/>
    <w:tmpl w:val="7A6E58EA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" w15:restartNumberingAfterBreak="0">
    <w:nsid w:val="15842108"/>
    <w:multiLevelType w:val="hybridMultilevel"/>
    <w:tmpl w:val="CF184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B6AA4"/>
    <w:multiLevelType w:val="hybridMultilevel"/>
    <w:tmpl w:val="A49C77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384ABC"/>
    <w:multiLevelType w:val="hybridMultilevel"/>
    <w:tmpl w:val="3ED265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BC701B"/>
    <w:multiLevelType w:val="hybridMultilevel"/>
    <w:tmpl w:val="0FACA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CC672E"/>
    <w:multiLevelType w:val="hybridMultilevel"/>
    <w:tmpl w:val="AB626C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FE4FB1"/>
    <w:multiLevelType w:val="hybridMultilevel"/>
    <w:tmpl w:val="18DC1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EB63E7"/>
    <w:multiLevelType w:val="hybridMultilevel"/>
    <w:tmpl w:val="F96C3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7590957">
    <w:abstractNumId w:val="0"/>
  </w:num>
  <w:num w:numId="2" w16cid:durableId="640772760">
    <w:abstractNumId w:val="4"/>
  </w:num>
  <w:num w:numId="3" w16cid:durableId="1802382669">
    <w:abstractNumId w:val="7"/>
  </w:num>
  <w:num w:numId="4" w16cid:durableId="936131661">
    <w:abstractNumId w:val="2"/>
  </w:num>
  <w:num w:numId="5" w16cid:durableId="1458177257">
    <w:abstractNumId w:val="5"/>
  </w:num>
  <w:num w:numId="6" w16cid:durableId="1959406181">
    <w:abstractNumId w:val="6"/>
  </w:num>
  <w:num w:numId="7" w16cid:durableId="1937011139">
    <w:abstractNumId w:val="3"/>
  </w:num>
  <w:num w:numId="8" w16cid:durableId="18616986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embedTrueTypeFonts/>
  <w:proofState w:spelling="clean" w:grammar="clean"/>
  <w:attachedTemplate r:id="rId1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15C"/>
    <w:rsid w:val="00024979"/>
    <w:rsid w:val="000469C1"/>
    <w:rsid w:val="00085C7A"/>
    <w:rsid w:val="000930AC"/>
    <w:rsid w:val="00126991"/>
    <w:rsid w:val="0013787E"/>
    <w:rsid w:val="00140A12"/>
    <w:rsid w:val="00177177"/>
    <w:rsid w:val="001B5A93"/>
    <w:rsid w:val="001C05E6"/>
    <w:rsid w:val="001C171D"/>
    <w:rsid w:val="001C4A98"/>
    <w:rsid w:val="001C7ED3"/>
    <w:rsid w:val="001D77FF"/>
    <w:rsid w:val="001F000F"/>
    <w:rsid w:val="00211760"/>
    <w:rsid w:val="00212C1A"/>
    <w:rsid w:val="00273C48"/>
    <w:rsid w:val="002E24D5"/>
    <w:rsid w:val="00372AE1"/>
    <w:rsid w:val="00381E3C"/>
    <w:rsid w:val="004145C6"/>
    <w:rsid w:val="00462638"/>
    <w:rsid w:val="00573782"/>
    <w:rsid w:val="00575299"/>
    <w:rsid w:val="00592ECC"/>
    <w:rsid w:val="005C2883"/>
    <w:rsid w:val="00610891"/>
    <w:rsid w:val="0062436B"/>
    <w:rsid w:val="006B50CD"/>
    <w:rsid w:val="006C19F4"/>
    <w:rsid w:val="006C326D"/>
    <w:rsid w:val="0071091C"/>
    <w:rsid w:val="00747203"/>
    <w:rsid w:val="007B64E2"/>
    <w:rsid w:val="00811E76"/>
    <w:rsid w:val="0085548B"/>
    <w:rsid w:val="008C3F13"/>
    <w:rsid w:val="008D4635"/>
    <w:rsid w:val="009112EF"/>
    <w:rsid w:val="00926ADD"/>
    <w:rsid w:val="00976601"/>
    <w:rsid w:val="009A534A"/>
    <w:rsid w:val="009B3F3A"/>
    <w:rsid w:val="009E7173"/>
    <w:rsid w:val="00A32DF6"/>
    <w:rsid w:val="00A41053"/>
    <w:rsid w:val="00B4599E"/>
    <w:rsid w:val="00BA1B54"/>
    <w:rsid w:val="00BB0B1F"/>
    <w:rsid w:val="00BD21CA"/>
    <w:rsid w:val="00BD50A4"/>
    <w:rsid w:val="00C147DE"/>
    <w:rsid w:val="00D12958"/>
    <w:rsid w:val="00E13091"/>
    <w:rsid w:val="00E43894"/>
    <w:rsid w:val="00EA54DE"/>
    <w:rsid w:val="00EB5FBC"/>
    <w:rsid w:val="00F4116E"/>
    <w:rsid w:val="00F622E6"/>
    <w:rsid w:val="00F8315C"/>
    <w:rsid w:val="00FD1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AD0506"/>
  <w15:chartTrackingRefBased/>
  <w15:docId w15:val="{6F19B985-E2C3-E344-A642-87015E4CE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0891"/>
    <w:rPr>
      <w:rFonts w:ascii="Sarabun Light" w:hAnsi="Sarabun Light" w:cs="Sarabun Light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0891"/>
    <w:pPr>
      <w:outlineLvl w:val="0"/>
    </w:pPr>
    <w:rPr>
      <w:rFonts w:ascii="Sarabun" w:eastAsia="Sarabun" w:hAnsi="Sarabun" w:cs="Sarabun"/>
      <w:color w:val="FF851B"/>
      <w:sz w:val="28"/>
      <w:szCs w:val="28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263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F851B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26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F851B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263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FF851B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263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8C400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263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8C400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263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263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FF851B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263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0891"/>
    <w:rPr>
      <w:rFonts w:ascii="Sarabun" w:eastAsia="Sarabun" w:hAnsi="Sarabun" w:cs="Sarabun"/>
      <w:color w:val="FF851B"/>
      <w:sz w:val="28"/>
      <w:szCs w:val="28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2638"/>
    <w:rPr>
      <w:rFonts w:asciiTheme="majorHAnsi" w:eastAsiaTheme="majorEastAsia" w:hAnsiTheme="majorHAnsi" w:cstheme="majorBidi"/>
      <w:b/>
      <w:bCs/>
      <w:color w:val="FF851B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2638"/>
    <w:rPr>
      <w:rFonts w:asciiTheme="majorHAnsi" w:eastAsiaTheme="majorEastAsia" w:hAnsiTheme="majorHAnsi" w:cstheme="majorBidi"/>
      <w:b/>
      <w:bCs/>
      <w:color w:val="FF851B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2638"/>
    <w:rPr>
      <w:rFonts w:asciiTheme="majorHAnsi" w:eastAsiaTheme="majorEastAsia" w:hAnsiTheme="majorHAnsi" w:cstheme="majorBidi"/>
      <w:b/>
      <w:bCs/>
      <w:i/>
      <w:iCs/>
      <w:color w:val="FF851B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2638"/>
    <w:rPr>
      <w:rFonts w:asciiTheme="majorHAnsi" w:eastAsiaTheme="majorEastAsia" w:hAnsiTheme="majorHAnsi" w:cstheme="majorBidi"/>
      <w:color w:val="8C400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2638"/>
    <w:rPr>
      <w:rFonts w:asciiTheme="majorHAnsi" w:eastAsiaTheme="majorEastAsia" w:hAnsiTheme="majorHAnsi" w:cstheme="majorBidi"/>
      <w:i/>
      <w:iCs/>
      <w:color w:val="8C400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63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2638"/>
    <w:rPr>
      <w:rFonts w:asciiTheme="majorHAnsi" w:eastAsiaTheme="majorEastAsia" w:hAnsiTheme="majorHAnsi" w:cstheme="majorBidi"/>
      <w:color w:val="FF851B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263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62638"/>
    <w:pPr>
      <w:spacing w:line="240" w:lineRule="auto"/>
    </w:pPr>
    <w:rPr>
      <w:b/>
      <w:bCs/>
      <w:color w:val="FF851B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10891"/>
    <w:rPr>
      <w:rFonts w:ascii="Sarabun" w:eastAsia="Sarabun" w:hAnsi="Sarabun" w:cs="Sarabun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10891"/>
    <w:rPr>
      <w:rFonts w:ascii="Sarabun" w:eastAsia="Sarabun" w:hAnsi="Sarabun" w:cs="Sarabun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2638"/>
    <w:pPr>
      <w:numPr>
        <w:ilvl w:val="1"/>
      </w:numPr>
    </w:pPr>
    <w:rPr>
      <w:rFonts w:asciiTheme="majorHAnsi" w:eastAsiaTheme="majorEastAsia" w:hAnsiTheme="majorHAnsi" w:cstheme="majorBidi"/>
      <w:i/>
      <w:iCs/>
      <w:color w:val="FF851B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62638"/>
    <w:rPr>
      <w:rFonts w:asciiTheme="majorHAnsi" w:eastAsiaTheme="majorEastAsia" w:hAnsiTheme="majorHAnsi" w:cstheme="majorBidi"/>
      <w:i/>
      <w:iCs/>
      <w:color w:val="FF851B" w:themeColor="accent1"/>
      <w:spacing w:val="15"/>
      <w:sz w:val="24"/>
      <w:szCs w:val="24"/>
    </w:rPr>
  </w:style>
  <w:style w:type="character" w:styleId="Strong">
    <w:name w:val="Strong"/>
    <w:uiPriority w:val="22"/>
    <w:rsid w:val="00976601"/>
    <w:rPr>
      <w:b/>
      <w:bCs/>
    </w:rPr>
  </w:style>
  <w:style w:type="character" w:styleId="Emphasis">
    <w:name w:val="Emphasis"/>
    <w:basedOn w:val="DefaultParagraphFont"/>
    <w:uiPriority w:val="20"/>
    <w:rsid w:val="00462638"/>
    <w:rPr>
      <w:i/>
      <w:iCs/>
    </w:rPr>
  </w:style>
  <w:style w:type="paragraph" w:styleId="NoSpacing">
    <w:name w:val="No Spacing"/>
    <w:uiPriority w:val="1"/>
    <w:rsid w:val="0046263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rsid w:val="0046263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6263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rsid w:val="00462638"/>
    <w:pPr>
      <w:pBdr>
        <w:bottom w:val="single" w:sz="4" w:space="4" w:color="FF851B" w:themeColor="accent1"/>
      </w:pBdr>
      <w:spacing w:before="200" w:after="280"/>
      <w:ind w:left="936" w:right="936"/>
    </w:pPr>
    <w:rPr>
      <w:b/>
      <w:bCs/>
      <w:i/>
      <w:iCs/>
      <w:color w:val="FF851B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2638"/>
    <w:rPr>
      <w:b/>
      <w:bCs/>
      <w:i/>
      <w:iCs/>
      <w:color w:val="FF851B" w:themeColor="accent1"/>
    </w:rPr>
  </w:style>
  <w:style w:type="character" w:styleId="SubtleEmphasis">
    <w:name w:val="Subtle Emphasis"/>
    <w:basedOn w:val="DefaultParagraphFont"/>
    <w:uiPriority w:val="19"/>
    <w:rsid w:val="0046263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rsid w:val="00462638"/>
    <w:rPr>
      <w:b/>
      <w:bCs/>
      <w:i/>
      <w:iCs/>
      <w:color w:val="FF851B" w:themeColor="accent1"/>
    </w:rPr>
  </w:style>
  <w:style w:type="character" w:styleId="SubtleReference">
    <w:name w:val="Subtle Reference"/>
    <w:basedOn w:val="DefaultParagraphFont"/>
    <w:uiPriority w:val="31"/>
    <w:rsid w:val="00462638"/>
    <w:rPr>
      <w:smallCaps/>
      <w:color w:val="FF851B" w:themeColor="accent2"/>
      <w:u w:val="single"/>
    </w:rPr>
  </w:style>
  <w:style w:type="character" w:styleId="IntenseReference">
    <w:name w:val="Intense Reference"/>
    <w:basedOn w:val="DefaultParagraphFont"/>
    <w:uiPriority w:val="32"/>
    <w:rsid w:val="00462638"/>
    <w:rPr>
      <w:b/>
      <w:bCs/>
      <w:smallCaps/>
      <w:color w:val="FF851B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rsid w:val="00462638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62638"/>
    <w:pPr>
      <w:outlineLvl w:val="9"/>
    </w:pPr>
  </w:style>
  <w:style w:type="table" w:styleId="TableGrid">
    <w:name w:val="Table Grid"/>
    <w:basedOn w:val="TableNormal"/>
    <w:uiPriority w:val="39"/>
    <w:rsid w:val="004626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462638"/>
    <w:pPr>
      <w:spacing w:after="0" w:line="240" w:lineRule="auto"/>
    </w:pPr>
    <w:tblPr>
      <w:tblStyleRowBandSize w:val="1"/>
      <w:tblStyleColBandSize w:val="1"/>
      <w:tblBorders>
        <w:top w:val="single" w:sz="4" w:space="0" w:color="FFB576" w:themeColor="accent1" w:themeTint="99"/>
        <w:left w:val="single" w:sz="4" w:space="0" w:color="FFB576" w:themeColor="accent1" w:themeTint="99"/>
        <w:bottom w:val="single" w:sz="4" w:space="0" w:color="FFB576" w:themeColor="accent1" w:themeTint="99"/>
        <w:right w:val="single" w:sz="4" w:space="0" w:color="FFB576" w:themeColor="accent1" w:themeTint="99"/>
        <w:insideH w:val="single" w:sz="4" w:space="0" w:color="FFB576" w:themeColor="accent1" w:themeTint="99"/>
        <w:insideV w:val="single" w:sz="4" w:space="0" w:color="FFB57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851B" w:themeColor="accent1"/>
          <w:left w:val="single" w:sz="4" w:space="0" w:color="FF851B" w:themeColor="accent1"/>
          <w:bottom w:val="single" w:sz="4" w:space="0" w:color="FF851B" w:themeColor="accent1"/>
          <w:right w:val="single" w:sz="4" w:space="0" w:color="FF851B" w:themeColor="accent1"/>
          <w:insideH w:val="nil"/>
          <w:insideV w:val="nil"/>
        </w:tcBorders>
        <w:shd w:val="clear" w:color="auto" w:fill="FF851B" w:themeFill="accent1"/>
      </w:tcPr>
    </w:tblStylePr>
    <w:tblStylePr w:type="lastRow">
      <w:rPr>
        <w:b/>
        <w:bCs/>
      </w:rPr>
      <w:tblPr/>
      <w:tcPr>
        <w:tcBorders>
          <w:top w:val="double" w:sz="4" w:space="0" w:color="FF8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6D1" w:themeFill="accent1" w:themeFillTint="33"/>
      </w:tcPr>
    </w:tblStylePr>
    <w:tblStylePr w:type="band1Horz">
      <w:tblPr/>
      <w:tcPr>
        <w:shd w:val="clear" w:color="auto" w:fill="FFE6D1" w:themeFill="accent1" w:themeFillTint="33"/>
      </w:tcPr>
    </w:tblStylePr>
  </w:style>
  <w:style w:type="table" w:styleId="GridTable3-Accent1">
    <w:name w:val="Grid Table 3 Accent 1"/>
    <w:basedOn w:val="TableNormal"/>
    <w:uiPriority w:val="48"/>
    <w:rsid w:val="00462638"/>
    <w:pPr>
      <w:spacing w:after="0" w:line="240" w:lineRule="auto"/>
    </w:pPr>
    <w:tblPr>
      <w:tblStyleRowBandSize w:val="1"/>
      <w:tblStyleColBandSize w:val="1"/>
      <w:tblBorders>
        <w:top w:val="single" w:sz="4" w:space="0" w:color="FFB576" w:themeColor="accent1" w:themeTint="99"/>
        <w:left w:val="single" w:sz="4" w:space="0" w:color="FFB576" w:themeColor="accent1" w:themeTint="99"/>
        <w:bottom w:val="single" w:sz="4" w:space="0" w:color="FFB576" w:themeColor="accent1" w:themeTint="99"/>
        <w:right w:val="single" w:sz="4" w:space="0" w:color="FFB576" w:themeColor="accent1" w:themeTint="99"/>
        <w:insideH w:val="single" w:sz="4" w:space="0" w:color="FFB576" w:themeColor="accent1" w:themeTint="99"/>
        <w:insideV w:val="single" w:sz="4" w:space="0" w:color="FFB57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6D1" w:themeFill="accent1" w:themeFillTint="33"/>
      </w:tcPr>
    </w:tblStylePr>
    <w:tblStylePr w:type="band1Horz">
      <w:tblPr/>
      <w:tcPr>
        <w:shd w:val="clear" w:color="auto" w:fill="FFE6D1" w:themeFill="accent1" w:themeFillTint="33"/>
      </w:tcPr>
    </w:tblStylePr>
    <w:tblStylePr w:type="neCell">
      <w:tblPr/>
      <w:tcPr>
        <w:tcBorders>
          <w:bottom w:val="single" w:sz="4" w:space="0" w:color="FFB576" w:themeColor="accent1" w:themeTint="99"/>
        </w:tcBorders>
      </w:tcPr>
    </w:tblStylePr>
    <w:tblStylePr w:type="nwCell">
      <w:tblPr/>
      <w:tcPr>
        <w:tcBorders>
          <w:bottom w:val="single" w:sz="4" w:space="0" w:color="FFB576" w:themeColor="accent1" w:themeTint="99"/>
        </w:tcBorders>
      </w:tcPr>
    </w:tblStylePr>
    <w:tblStylePr w:type="seCell">
      <w:tblPr/>
      <w:tcPr>
        <w:tcBorders>
          <w:top w:val="single" w:sz="4" w:space="0" w:color="FFB576" w:themeColor="accent1" w:themeTint="99"/>
        </w:tcBorders>
      </w:tcPr>
    </w:tblStylePr>
    <w:tblStylePr w:type="swCell">
      <w:tblPr/>
      <w:tcPr>
        <w:tcBorders>
          <w:top w:val="single" w:sz="4" w:space="0" w:color="FFB576" w:themeColor="accent1" w:themeTint="99"/>
        </w:tcBorders>
      </w:tcPr>
    </w:tblStylePr>
  </w:style>
  <w:style w:type="paragraph" w:styleId="ListParagraph">
    <w:name w:val="List Paragraph"/>
    <w:basedOn w:val="Normal"/>
    <w:uiPriority w:val="34"/>
    <w:qFormat/>
    <w:rsid w:val="009112EF"/>
    <w:pPr>
      <w:ind w:left="720"/>
      <w:contextualSpacing/>
    </w:pPr>
  </w:style>
  <w:style w:type="table" w:styleId="GridTable4-Accent4">
    <w:name w:val="Grid Table 4 Accent 4"/>
    <w:basedOn w:val="TableNormal"/>
    <w:uiPriority w:val="49"/>
    <w:rsid w:val="009E7173"/>
    <w:pPr>
      <w:spacing w:after="0" w:line="240" w:lineRule="auto"/>
    </w:pPr>
    <w:tblPr>
      <w:tblStyleRowBandSize w:val="1"/>
      <w:tblStyleColBandSize w:val="1"/>
      <w:tblBorders>
        <w:top w:val="single" w:sz="4" w:space="0" w:color="FFB576" w:themeColor="accent4" w:themeTint="99"/>
        <w:left w:val="single" w:sz="4" w:space="0" w:color="FFB576" w:themeColor="accent4" w:themeTint="99"/>
        <w:bottom w:val="single" w:sz="4" w:space="0" w:color="FFB576" w:themeColor="accent4" w:themeTint="99"/>
        <w:right w:val="single" w:sz="4" w:space="0" w:color="FFB576" w:themeColor="accent4" w:themeTint="99"/>
        <w:insideH w:val="single" w:sz="4" w:space="0" w:color="FFB576" w:themeColor="accent4" w:themeTint="99"/>
        <w:insideV w:val="single" w:sz="4" w:space="0" w:color="FFB57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851B" w:themeColor="accent4"/>
          <w:left w:val="single" w:sz="4" w:space="0" w:color="FF851B" w:themeColor="accent4"/>
          <w:bottom w:val="single" w:sz="4" w:space="0" w:color="FF851B" w:themeColor="accent4"/>
          <w:right w:val="single" w:sz="4" w:space="0" w:color="FF851B" w:themeColor="accent4"/>
          <w:insideH w:val="nil"/>
          <w:insideV w:val="nil"/>
        </w:tcBorders>
        <w:shd w:val="clear" w:color="auto" w:fill="FF851B" w:themeFill="accent4"/>
      </w:tcPr>
    </w:tblStylePr>
    <w:tblStylePr w:type="lastRow">
      <w:rPr>
        <w:b/>
        <w:bCs/>
      </w:rPr>
      <w:tblPr/>
      <w:tcPr>
        <w:tcBorders>
          <w:top w:val="double" w:sz="4" w:space="0" w:color="FF851B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6D1" w:themeFill="accent4" w:themeFillTint="33"/>
      </w:tcPr>
    </w:tblStylePr>
    <w:tblStylePr w:type="band1Horz">
      <w:tblPr/>
      <w:tcPr>
        <w:shd w:val="clear" w:color="auto" w:fill="FFE6D1" w:themeFill="accent4" w:themeFillTint="33"/>
      </w:tcPr>
    </w:tblStylePr>
  </w:style>
  <w:style w:type="table" w:styleId="GridTable3-Accent4">
    <w:name w:val="Grid Table 3 Accent 4"/>
    <w:basedOn w:val="TableNormal"/>
    <w:uiPriority w:val="48"/>
    <w:rsid w:val="009E7173"/>
    <w:pPr>
      <w:spacing w:after="0" w:line="240" w:lineRule="auto"/>
    </w:pPr>
    <w:tblPr>
      <w:tblStyleRowBandSize w:val="1"/>
      <w:tblStyleColBandSize w:val="1"/>
      <w:tblBorders>
        <w:top w:val="single" w:sz="4" w:space="0" w:color="FFB576" w:themeColor="accent4" w:themeTint="99"/>
        <w:left w:val="single" w:sz="4" w:space="0" w:color="FFB576" w:themeColor="accent4" w:themeTint="99"/>
        <w:bottom w:val="single" w:sz="4" w:space="0" w:color="FFB576" w:themeColor="accent4" w:themeTint="99"/>
        <w:right w:val="single" w:sz="4" w:space="0" w:color="FFB576" w:themeColor="accent4" w:themeTint="99"/>
        <w:insideH w:val="single" w:sz="4" w:space="0" w:color="FFB576" w:themeColor="accent4" w:themeTint="99"/>
        <w:insideV w:val="single" w:sz="4" w:space="0" w:color="FFB57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6D1" w:themeFill="accent4" w:themeFillTint="33"/>
      </w:tcPr>
    </w:tblStylePr>
    <w:tblStylePr w:type="band1Horz">
      <w:tblPr/>
      <w:tcPr>
        <w:shd w:val="clear" w:color="auto" w:fill="FFE6D1" w:themeFill="accent4" w:themeFillTint="33"/>
      </w:tcPr>
    </w:tblStylePr>
    <w:tblStylePr w:type="neCell">
      <w:tblPr/>
      <w:tcPr>
        <w:tcBorders>
          <w:bottom w:val="single" w:sz="4" w:space="0" w:color="FFB576" w:themeColor="accent4" w:themeTint="99"/>
        </w:tcBorders>
      </w:tcPr>
    </w:tblStylePr>
    <w:tblStylePr w:type="nwCell">
      <w:tblPr/>
      <w:tcPr>
        <w:tcBorders>
          <w:bottom w:val="single" w:sz="4" w:space="0" w:color="FFB576" w:themeColor="accent4" w:themeTint="99"/>
        </w:tcBorders>
      </w:tcPr>
    </w:tblStylePr>
    <w:tblStylePr w:type="seCell">
      <w:tblPr/>
      <w:tcPr>
        <w:tcBorders>
          <w:top w:val="single" w:sz="4" w:space="0" w:color="FFB576" w:themeColor="accent4" w:themeTint="99"/>
        </w:tcBorders>
      </w:tcPr>
    </w:tblStylePr>
    <w:tblStylePr w:type="swCell">
      <w:tblPr/>
      <w:tcPr>
        <w:tcBorders>
          <w:top w:val="single" w:sz="4" w:space="0" w:color="FFB576" w:themeColor="accent4" w:themeTint="99"/>
        </w:tcBorders>
      </w:tcPr>
    </w:tblStylePr>
  </w:style>
  <w:style w:type="paragraph" w:customStyle="1" w:styleId="Monospace">
    <w:name w:val="Monospace"/>
    <w:basedOn w:val="Normal"/>
    <w:qFormat/>
    <w:rsid w:val="00976601"/>
    <w:rPr>
      <w:rFonts w:ascii="Consolas" w:hAnsi="Consolas"/>
    </w:rPr>
  </w:style>
  <w:style w:type="paragraph" w:customStyle="1" w:styleId="NormalWeight">
    <w:name w:val="Normal Weight"/>
    <w:basedOn w:val="Normal"/>
    <w:link w:val="NormalWeightChar"/>
    <w:rsid w:val="00BB0B1F"/>
    <w:rPr>
      <w:rFonts w:ascii="Sarabun" w:hAnsi="Sarabun"/>
    </w:rPr>
  </w:style>
  <w:style w:type="paragraph" w:customStyle="1" w:styleId="MathandVariable">
    <w:name w:val="Math and Variable"/>
    <w:basedOn w:val="Normal"/>
    <w:link w:val="MathandVariableChar"/>
    <w:rsid w:val="00140A12"/>
    <w:pPr>
      <w:ind w:firstLine="720"/>
      <w:jc w:val="thaiDistribute"/>
    </w:pPr>
    <w:rPr>
      <w:rFonts w:ascii="Cambria Math" w:hAnsi="Cambria Math"/>
      <w:i/>
    </w:rPr>
  </w:style>
  <w:style w:type="character" w:customStyle="1" w:styleId="NormalWeightChar">
    <w:name w:val="Normal Weight Char"/>
    <w:basedOn w:val="DefaultParagraphFont"/>
    <w:link w:val="NormalWeight"/>
    <w:rsid w:val="00BB0B1F"/>
    <w:rPr>
      <w:rFonts w:ascii="Sarabun" w:hAnsi="Sarabun" w:cs="Sarabu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1D77FF"/>
    <w:rPr>
      <w:color w:val="808080"/>
    </w:rPr>
  </w:style>
  <w:style w:type="character" w:customStyle="1" w:styleId="MathandVariableChar">
    <w:name w:val="Math and Variable Char"/>
    <w:basedOn w:val="DefaultParagraphFont"/>
    <w:link w:val="MathandVariable"/>
    <w:rsid w:val="00140A12"/>
    <w:rPr>
      <w:rFonts w:ascii="Cambria Math" w:hAnsi="Cambria Math" w:cs="Sarabun Light"/>
      <w:i/>
      <w:sz w:val="24"/>
      <w:szCs w:val="24"/>
    </w:rPr>
  </w:style>
  <w:style w:type="paragraph" w:customStyle="1" w:styleId="BigNormal">
    <w:name w:val="BigNormal"/>
    <w:basedOn w:val="Normal"/>
    <w:link w:val="BigNormalChar"/>
    <w:qFormat/>
    <w:rsid w:val="00610891"/>
    <w:pPr>
      <w:spacing w:after="0"/>
    </w:pPr>
    <w:rPr>
      <w:rFonts w:ascii="Sarabun" w:eastAsia="Sarabun" w:hAnsi="Sarabun" w:cs="Sarabun"/>
      <w:b/>
      <w:bCs/>
      <w:color w:val="FFFFFF" w:themeColor="background1"/>
    </w:rPr>
  </w:style>
  <w:style w:type="character" w:customStyle="1" w:styleId="BigNormalChar">
    <w:name w:val="BigNormal Char"/>
    <w:basedOn w:val="DefaultParagraphFont"/>
    <w:link w:val="BigNormal"/>
    <w:rsid w:val="00610891"/>
    <w:rPr>
      <w:rFonts w:ascii="Sarabun" w:eastAsia="Sarabun" w:hAnsi="Sarabun" w:cs="Sarabun"/>
      <w:b/>
      <w:bCs/>
      <w:color w:val="FFFFFF" w:themeColor="background1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831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TH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8315C"/>
    <w:rPr>
      <w:rFonts w:ascii="Courier New" w:eastAsia="Times New Roman" w:hAnsi="Courier New" w:cs="Courier New"/>
      <w:sz w:val="20"/>
      <w:szCs w:val="20"/>
      <w:lang w:val="en-TH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1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akpim/Downloads/otog_newertemplate%20(1).dotx" TargetMode="External"/></Relationships>
</file>

<file path=word/theme/theme1.xml><?xml version="1.0" encoding="utf-8"?>
<a:theme xmlns:a="http://schemas.openxmlformats.org/drawingml/2006/main" name="Droplet">
  <a:themeElements>
    <a:clrScheme name="OTOG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F851B"/>
      </a:accent1>
      <a:accent2>
        <a:srgbClr val="FF851B"/>
      </a:accent2>
      <a:accent3>
        <a:srgbClr val="FF851B"/>
      </a:accent3>
      <a:accent4>
        <a:srgbClr val="FF851B"/>
      </a:accent4>
      <a:accent5>
        <a:srgbClr val="A19574"/>
      </a:accent5>
      <a:accent6>
        <a:srgbClr val="FF851B"/>
      </a:accent6>
      <a:hlink>
        <a:srgbClr val="B85800"/>
      </a:hlink>
      <a:folHlink>
        <a:srgbClr val="FE7900"/>
      </a:folHlink>
    </a:clrScheme>
    <a:fontScheme name="Otog">
      <a:majorFont>
        <a:latin typeface="Segoe UI"/>
        <a:ea typeface="851H-kktt"/>
        <a:cs typeface="Segoe UI"/>
      </a:majorFont>
      <a:minorFont>
        <a:latin typeface="TH Sarabun New"/>
        <a:ea typeface="MS Gothic"/>
        <a:cs typeface="TH Sarabun New"/>
      </a:minorFont>
    </a:fontScheme>
    <a:fmtScheme name="Droplet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gradFill rotWithShape="1">
          <a:gsLst>
            <a:gs pos="0">
              <a:schemeClr val="phClr">
                <a:tint val="94000"/>
                <a:satMod val="100000"/>
                <a:lumMod val="108000"/>
              </a:schemeClr>
            </a:gs>
            <a:gs pos="50000">
              <a:schemeClr val="phClr">
                <a:tint val="98000"/>
                <a:shade val="100000"/>
                <a:satMod val="100000"/>
                <a:lumMod val="100000"/>
              </a:schemeClr>
            </a:gs>
            <a:gs pos="100000">
              <a:schemeClr val="phClr">
                <a:shade val="72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63500" dist="25400" dir="5400000" algn="ctr" rotWithShape="0">
              <a:srgbClr val="000000">
                <a:alpha val="69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200000"/>
            </a:lightRig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4000"/>
                <a:shade val="100000"/>
                <a:hueMod val="130000"/>
                <a:satMod val="150000"/>
                <a:lumMod val="112000"/>
              </a:schemeClr>
            </a:gs>
            <a:gs pos="100000">
              <a:schemeClr val="phClr">
                <a:shade val="92000"/>
                <a:satMod val="140000"/>
                <a:lumMod val="11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roplet" id="{8984A317-299A-4E50-B45D-BFC9EDE2337A}" vid="{A633B6A3-9E7F-4C10-9C98-2517A3134361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7CB4C93-3905-D243-9E44-8AEB65D8D61A}">
  <we:reference id="4b785c87-866c-4bad-85d8-5d1ae467ac9a" version="3.15.0.0" store="EXCatalog" storeType="EXCatalog"/>
  <we:alternateReferences>
    <we:reference id="WA104381909" version="3.15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2C8470-491A-4DAB-8355-B25ED4934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otog_newertemplate (1).dotx</Template>
  <TotalTime>10</TotalTime>
  <Pages>4</Pages>
  <Words>588</Words>
  <Characters>3356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Pakapim Eua-anant</dc:creator>
  <cp:keywords/>
  <dc:description/>
  <cp:lastModifiedBy>Pakapim Eua-Anant</cp:lastModifiedBy>
  <cp:revision>3</cp:revision>
  <cp:lastPrinted>2025-03-27T20:07:00Z</cp:lastPrinted>
  <dcterms:created xsi:type="dcterms:W3CDTF">2025-03-27T21:08:00Z</dcterms:created>
  <dcterms:modified xsi:type="dcterms:W3CDTF">2025-03-28T00:21:00Z</dcterms:modified>
</cp:coreProperties>
</file>